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4FAB" w14:textId="2157892A" w:rsidR="00B860AE" w:rsidRDefault="00C15542">
      <w:pPr>
        <w:pStyle w:val="Heading1"/>
      </w:pPr>
      <w:r>
        <w:t>Homework 3</w:t>
      </w:r>
    </w:p>
    <w:p w14:paraId="7CCFDA2B" w14:textId="581B4516" w:rsidR="00C15542" w:rsidRDefault="00C15542" w:rsidP="00C15542">
      <w:pPr>
        <w:pStyle w:val="ListParagraph"/>
        <w:numPr>
          <w:ilvl w:val="0"/>
          <w:numId w:val="6"/>
        </w:numPr>
      </w:pPr>
      <w:r>
        <w:t>Gadget Testing</w:t>
      </w:r>
    </w:p>
    <w:p w14:paraId="2396F060" w14:textId="435BAD9E" w:rsidR="00C15542" w:rsidRDefault="00C15542" w:rsidP="00C15542">
      <w:pPr>
        <w:pStyle w:val="ListParagraph"/>
        <w:numPr>
          <w:ilvl w:val="1"/>
          <w:numId w:val="6"/>
        </w:numPr>
      </w:pPr>
      <w:r>
        <w:t>Brute Force</w:t>
      </w:r>
    </w:p>
    <w:p w14:paraId="11D4B110" w14:textId="56CE05D2" w:rsidR="00C15542" w:rsidRDefault="00C858B5" w:rsidP="00C15542">
      <w:r>
        <w:t>This algorithm would be to simply starting at level 1 and going up 1 level at a time, drop the gadget and stopping when it breaks.</w:t>
      </w:r>
    </w:p>
    <w:p w14:paraId="24432011" w14:textId="1D7058EB" w:rsidR="00C858B5" w:rsidRDefault="00C858B5" w:rsidP="00C15542">
      <w:r>
        <w:t>Pseudo Code:</w:t>
      </w:r>
    </w:p>
    <w:p w14:paraId="0AEB8267" w14:textId="66EE4A28" w:rsidR="00C858B5" w:rsidRDefault="00C858B5" w:rsidP="00C15542">
      <w:r>
        <w:t>Floor = 0</w:t>
      </w:r>
    </w:p>
    <w:p w14:paraId="4EDD4C3C" w14:textId="105CDA58" w:rsidR="00C858B5" w:rsidRDefault="00C858B5" w:rsidP="00C15542">
      <w:r>
        <w:t>While (</w:t>
      </w:r>
      <w:proofErr w:type="spellStart"/>
      <w:r>
        <w:t>notBroken</w:t>
      </w:r>
      <w:proofErr w:type="spellEnd"/>
      <w:proofErr w:type="gramStart"/>
      <w:r>
        <w:t xml:space="preserve">) </w:t>
      </w:r>
      <w:r w:rsidR="00EB1448">
        <w:t>:</w:t>
      </w:r>
      <w:proofErr w:type="gramEnd"/>
    </w:p>
    <w:p w14:paraId="0F25C87C" w14:textId="7795669C" w:rsidR="00C858B5" w:rsidRDefault="00C858B5" w:rsidP="00C15542">
      <w:r>
        <w:tab/>
        <w:t>Floor += 1</w:t>
      </w:r>
    </w:p>
    <w:p w14:paraId="256ED982" w14:textId="06BF0A45" w:rsidR="00C858B5" w:rsidRDefault="00C858B5" w:rsidP="00C15542">
      <w:r>
        <w:tab/>
      </w:r>
      <w:proofErr w:type="spellStart"/>
      <w:r>
        <w:t>dropGadget</w:t>
      </w:r>
      <w:proofErr w:type="spellEnd"/>
      <w:r>
        <w:t>(floor)</w:t>
      </w:r>
    </w:p>
    <w:p w14:paraId="65333B70" w14:textId="1A32CEC7" w:rsidR="00C858B5" w:rsidRDefault="00C858B5" w:rsidP="00C15542"/>
    <w:p w14:paraId="79DD0FC7" w14:textId="4E612A43" w:rsidR="00C858B5" w:rsidRDefault="00C858B5" w:rsidP="00C15542">
      <w:r>
        <w:t xml:space="preserve">Return </w:t>
      </w:r>
      <w:proofErr w:type="gramStart"/>
      <w:r>
        <w:t>floor</w:t>
      </w:r>
      <w:proofErr w:type="gramEnd"/>
    </w:p>
    <w:p w14:paraId="08A18CB4" w14:textId="38B639B0" w:rsidR="00CC7AEE" w:rsidRDefault="00CC7AEE" w:rsidP="00C15542">
      <w:r>
        <w:t xml:space="preserve">Worst Case: Gadget is </w:t>
      </w:r>
      <w:proofErr w:type="gramStart"/>
      <w:r>
        <w:t>unbreakable</w:t>
      </w:r>
      <w:proofErr w:type="gramEnd"/>
      <w:r>
        <w:t xml:space="preserve"> and you need to drop from every floor of building during testing (time = n)</w:t>
      </w:r>
    </w:p>
    <w:p w14:paraId="3FDE862B" w14:textId="77777777" w:rsidR="00C858B5" w:rsidRDefault="00C858B5" w:rsidP="00C15542"/>
    <w:p w14:paraId="291B30A7" w14:textId="0AFBA643" w:rsidR="00C858B5" w:rsidRDefault="00C15542" w:rsidP="00C858B5">
      <w:pPr>
        <w:pStyle w:val="ListParagraph"/>
        <w:numPr>
          <w:ilvl w:val="1"/>
          <w:numId w:val="6"/>
        </w:numPr>
      </w:pPr>
      <w:r>
        <w:t>Optimization</w:t>
      </w:r>
      <w:r w:rsidR="00CC7AEE">
        <w:t xml:space="preserve"> (better than n (</w:t>
      </w:r>
      <w:proofErr w:type="spellStart"/>
      <w:r w:rsidR="00CC7AEE">
        <w:t>ie</w:t>
      </w:r>
      <w:proofErr w:type="spellEnd"/>
      <w:r w:rsidR="00CC7AEE">
        <w:t xml:space="preserve"> log n or constant)</w:t>
      </w:r>
    </w:p>
    <w:p w14:paraId="3B2CB8A9" w14:textId="700F5DAD" w:rsidR="00C858B5" w:rsidRDefault="00C858B5" w:rsidP="00C858B5">
      <w:r>
        <w:t xml:space="preserve">The help of a second gadget </w:t>
      </w:r>
      <w:r w:rsidR="00CC7AEE">
        <w:t>at first thought would be to begin cutting n in half. Then we could start at n/2</w:t>
      </w:r>
      <w:r w:rsidR="00CC7AEE" w:rsidRPr="00CC7AEE">
        <w:rPr>
          <w:vertAlign w:val="superscript"/>
        </w:rPr>
        <w:t>nd</w:t>
      </w:r>
      <w:r w:rsidR="00CC7AEE">
        <w:t xml:space="preserve"> floor, drop gadget</w:t>
      </w:r>
      <w:r w:rsidR="00EB1448">
        <w:t xml:space="preserve">, if breaks then brute force bottom half. If not, then try the middle of the top half and so on. </w:t>
      </w:r>
    </w:p>
    <w:p w14:paraId="72CFA849" w14:textId="376A83C4" w:rsidR="00EB1448" w:rsidRDefault="00EB1448" w:rsidP="00C858B5">
      <w:r>
        <w:t>Pseudo Code:</w:t>
      </w:r>
    </w:p>
    <w:p w14:paraId="2918FD98" w14:textId="52C2E75D" w:rsidR="00EB1448" w:rsidRDefault="00EB1448" w:rsidP="00C858B5">
      <w:proofErr w:type="spellStart"/>
      <w:r>
        <w:t>NumFloors</w:t>
      </w:r>
      <w:proofErr w:type="spellEnd"/>
      <w:r>
        <w:t xml:space="preserve"> = n // number of floors to be checked</w:t>
      </w:r>
    </w:p>
    <w:p w14:paraId="1CB7EFC3" w14:textId="68D56924" w:rsidR="00EB1448" w:rsidRDefault="00EB1448" w:rsidP="00C858B5">
      <w:r>
        <w:t>G1Floor = 0</w:t>
      </w:r>
    </w:p>
    <w:p w14:paraId="5E0CFE07" w14:textId="7761C78D" w:rsidR="00EB1448" w:rsidRDefault="00EB1448" w:rsidP="00C858B5">
      <w:r>
        <w:t xml:space="preserve">G2Floor = </w:t>
      </w:r>
      <w:proofErr w:type="spellStart"/>
      <w:r>
        <w:t>numFloors</w:t>
      </w:r>
      <w:proofErr w:type="spellEnd"/>
      <w:r>
        <w:t xml:space="preserve"> /2 // </w:t>
      </w:r>
      <w:proofErr w:type="gramStart"/>
      <w:r>
        <w:t>half way</w:t>
      </w:r>
      <w:proofErr w:type="gramEnd"/>
      <w:r>
        <w:t xml:space="preserve"> point</w:t>
      </w:r>
    </w:p>
    <w:p w14:paraId="6B6E4479" w14:textId="70C86D2B" w:rsidR="00EB1448" w:rsidRDefault="00EB1448" w:rsidP="00C858B5">
      <w:r>
        <w:t>While (g</w:t>
      </w:r>
      <w:proofErr w:type="gramStart"/>
      <w:r>
        <w:t>2 !</w:t>
      </w:r>
      <w:proofErr w:type="gramEnd"/>
      <w:r>
        <w:t>= broken):</w:t>
      </w:r>
    </w:p>
    <w:p w14:paraId="03174D51" w14:textId="10117C9C" w:rsidR="00EB1448" w:rsidRDefault="00EB1448" w:rsidP="00C858B5">
      <w:r>
        <w:lastRenderedPageBreak/>
        <w:tab/>
      </w:r>
      <w:proofErr w:type="spellStart"/>
      <w:proofErr w:type="gramStart"/>
      <w:r>
        <w:t>dropGadget</w:t>
      </w:r>
      <w:proofErr w:type="spellEnd"/>
      <w:r>
        <w:t>(</w:t>
      </w:r>
      <w:proofErr w:type="gramEnd"/>
      <w:r>
        <w:t>g2, g2Floor)</w:t>
      </w:r>
    </w:p>
    <w:p w14:paraId="3B6C01A9" w14:textId="5EFD46EC" w:rsidR="00EB1448" w:rsidRDefault="00EB1448" w:rsidP="00C858B5">
      <w:r>
        <w:tab/>
        <w:t>if (g</w:t>
      </w:r>
      <w:proofErr w:type="gramStart"/>
      <w:r>
        <w:t>2 !</w:t>
      </w:r>
      <w:proofErr w:type="gramEnd"/>
      <w:r>
        <w:t>= broken):</w:t>
      </w:r>
    </w:p>
    <w:p w14:paraId="2B759339" w14:textId="62792B37" w:rsidR="00EB1448" w:rsidRDefault="00EB1448" w:rsidP="00C858B5">
      <w:r>
        <w:tab/>
      </w:r>
      <w:r>
        <w:tab/>
        <w:t>g1Floor = g2Floor</w:t>
      </w:r>
    </w:p>
    <w:p w14:paraId="6E49A626" w14:textId="392FDFF3" w:rsidR="00EB1448" w:rsidRDefault="00EB1448" w:rsidP="00C858B5">
      <w:r>
        <w:tab/>
      </w:r>
      <w:r>
        <w:tab/>
        <w:t xml:space="preserve">temp = </w:t>
      </w:r>
      <w:r w:rsidR="006B3278">
        <w:t>(</w:t>
      </w:r>
      <w:proofErr w:type="spellStart"/>
      <w:r>
        <w:t>numFloor</w:t>
      </w:r>
      <w:proofErr w:type="spellEnd"/>
      <w:r>
        <w:t xml:space="preserve"> – g2Floor</w:t>
      </w:r>
      <w:r w:rsidR="006B3278">
        <w:t>) / 2</w:t>
      </w:r>
    </w:p>
    <w:p w14:paraId="67624C5B" w14:textId="2CE973A3" w:rsidR="00EB1448" w:rsidRDefault="00EB1448" w:rsidP="00C858B5">
      <w:r>
        <w:tab/>
      </w:r>
      <w:r>
        <w:tab/>
        <w:t>g2Floor += temp // only need to go up if unbroken</w:t>
      </w:r>
    </w:p>
    <w:p w14:paraId="6700472A" w14:textId="4A4FE1BF" w:rsidR="00EB1448" w:rsidRDefault="00EB1448" w:rsidP="00C858B5">
      <w:r>
        <w:tab/>
      </w:r>
      <w:r>
        <w:tab/>
        <w:t xml:space="preserve">if g2Floor = </w:t>
      </w:r>
      <w:proofErr w:type="spellStart"/>
      <w:r>
        <w:t>numFloor</w:t>
      </w:r>
      <w:proofErr w:type="spellEnd"/>
    </w:p>
    <w:p w14:paraId="52C0176E" w14:textId="6C70162C" w:rsidR="00EB1448" w:rsidRDefault="00EB1448" w:rsidP="00C858B5">
      <w:r>
        <w:tab/>
      </w:r>
      <w:r>
        <w:tab/>
      </w:r>
      <w:r>
        <w:tab/>
        <w:t>unbreakable gadget</w:t>
      </w:r>
    </w:p>
    <w:p w14:paraId="26F90D16" w14:textId="442881AA" w:rsidR="00EB1448" w:rsidRDefault="00EB1448" w:rsidP="00C858B5">
      <w:proofErr w:type="spellStart"/>
      <w:r>
        <w:t>Reapeat</w:t>
      </w:r>
      <w:proofErr w:type="spellEnd"/>
      <w:r>
        <w:t xml:space="preserve"> first Algo from g1 -g2 floor once </w:t>
      </w:r>
      <w:proofErr w:type="gramStart"/>
      <w:r>
        <w:t>broken</w:t>
      </w:r>
      <w:proofErr w:type="gramEnd"/>
    </w:p>
    <w:p w14:paraId="547197F9" w14:textId="77777777" w:rsidR="00EB1448" w:rsidRDefault="00EB1448" w:rsidP="00C858B5"/>
    <w:p w14:paraId="44F81B16" w14:textId="45EB4E2D" w:rsidR="00EB1448" w:rsidRDefault="00EB1448" w:rsidP="00C858B5">
      <w:r>
        <w:t>Time Complexity:</w:t>
      </w:r>
    </w:p>
    <w:p w14:paraId="2C575F3F" w14:textId="2E62AD7A" w:rsidR="00EB1448" w:rsidRDefault="006B3278" w:rsidP="00C858B5">
      <w:r>
        <w:t>Average would be (log n) since we are potentially cutting number of trials in half for each attempt with g2 gadget, with worst case still being n (though n/2, still linear time)</w:t>
      </w:r>
    </w:p>
    <w:p w14:paraId="34A3798E" w14:textId="3C7C5373" w:rsidR="00C15542" w:rsidRDefault="006B3278" w:rsidP="001A0035">
      <w:pPr>
        <w:pStyle w:val="ListParagraph"/>
      </w:pPr>
      <w:r>
        <w:t>T(n) = T(n/2) + 4</w:t>
      </w:r>
      <w:r>
        <w:tab/>
        <w:t>x=n/2</w:t>
      </w:r>
      <w:r>
        <w:tab/>
        <w:t xml:space="preserve"> </w:t>
      </w:r>
      <w:r w:rsidR="001A0035">
        <w:t>t(n) = t(n/4) +8</w:t>
      </w:r>
      <w:r w:rsidR="001A0035">
        <w:tab/>
        <w:t>x= n/4   t(n) = t(n/8) + 12</w:t>
      </w:r>
    </w:p>
    <w:p w14:paraId="0AC318EC" w14:textId="089A47C9" w:rsidR="001A0035" w:rsidRDefault="001A0035" w:rsidP="001A0035">
      <w:pPr>
        <w:pStyle w:val="ListParagraph"/>
      </w:pPr>
      <w:r>
        <w:t xml:space="preserve">T(n) = T(n/2^k) + 4k   </w:t>
      </w:r>
      <w:proofErr w:type="gramStart"/>
      <w:r>
        <w:t>T(</w:t>
      </w:r>
      <w:proofErr w:type="gramEnd"/>
      <w:r>
        <w:t>1) = c : n = 2^k  k = log(n)</w:t>
      </w:r>
    </w:p>
    <w:p w14:paraId="3B65E8F6" w14:textId="220BDF25" w:rsidR="001A0035" w:rsidRDefault="001A0035" w:rsidP="001A0035">
      <w:pPr>
        <w:pStyle w:val="ListParagraph"/>
      </w:pPr>
      <w:r>
        <w:t xml:space="preserve">T(n) = T(n/n) + 4log(n) = </w:t>
      </w:r>
      <w:r w:rsidRPr="001A0035">
        <w:rPr>
          <w:highlight w:val="yellow"/>
        </w:rPr>
        <w:t>c + 4 log(n)</w:t>
      </w:r>
      <w:r>
        <w:t xml:space="preserve"> </w:t>
      </w:r>
    </w:p>
    <w:p w14:paraId="00EB9A52" w14:textId="77777777" w:rsidR="001A0035" w:rsidRDefault="001A0035" w:rsidP="001A0035">
      <w:pPr>
        <w:pStyle w:val="ListParagraph"/>
      </w:pPr>
    </w:p>
    <w:p w14:paraId="0F876760" w14:textId="1EB535A7" w:rsidR="00C15542" w:rsidRDefault="00C15542" w:rsidP="00C15542">
      <w:pPr>
        <w:pStyle w:val="ListParagraph"/>
        <w:numPr>
          <w:ilvl w:val="0"/>
          <w:numId w:val="6"/>
        </w:numPr>
      </w:pPr>
      <w:r>
        <w:t>Counting Context</w:t>
      </w:r>
    </w:p>
    <w:p w14:paraId="0348AF68" w14:textId="6D1CEE59" w:rsidR="00C15542" w:rsidRDefault="00C15542" w:rsidP="00C15542">
      <w:pPr>
        <w:pStyle w:val="ListParagraph"/>
        <w:numPr>
          <w:ilvl w:val="1"/>
          <w:numId w:val="6"/>
        </w:numPr>
      </w:pPr>
      <w:r>
        <w:t>Brute Force</w:t>
      </w:r>
    </w:p>
    <w:p w14:paraId="14418CA4" w14:textId="26D1D882" w:rsidR="00C15542" w:rsidRDefault="001A0035" w:rsidP="00C15542">
      <w:r>
        <w:t>My brute force algorithm would find an A in the string then add the number of B’s after to a counter, then find the next A and do it again and again.</w:t>
      </w:r>
    </w:p>
    <w:p w14:paraId="4CDE4DF1" w14:textId="67F81AF8" w:rsidR="001A0035" w:rsidRDefault="001A0035" w:rsidP="00C15542">
      <w:r>
        <w:t>Pseudo Code:</w:t>
      </w:r>
    </w:p>
    <w:p w14:paraId="1DCE5056" w14:textId="40C9D651" w:rsidR="001A0035" w:rsidRDefault="001A0035" w:rsidP="00C15542">
      <w:r>
        <w:t>Counter = 0</w:t>
      </w:r>
    </w:p>
    <w:p w14:paraId="36635807" w14:textId="3DB88DB6" w:rsidR="001A0035" w:rsidRDefault="001A0035" w:rsidP="00C15542">
      <w:r>
        <w:t>For</w:t>
      </w:r>
      <w:r w:rsidR="00B85E2B">
        <w:t xml:space="preserve"> letter</w:t>
      </w:r>
      <w:r>
        <w:t xml:space="preserve"> in </w:t>
      </w:r>
      <w:proofErr w:type="spellStart"/>
      <w:r>
        <w:t>InputString</w:t>
      </w:r>
      <w:proofErr w:type="spellEnd"/>
      <w:r>
        <w:t>:</w:t>
      </w:r>
    </w:p>
    <w:p w14:paraId="56D1B540" w14:textId="2A997125" w:rsidR="001A0035" w:rsidRDefault="001A0035" w:rsidP="00C15542">
      <w:r>
        <w:tab/>
        <w:t>If letter == A:</w:t>
      </w:r>
    </w:p>
    <w:p w14:paraId="32BFA774" w14:textId="1DF29762" w:rsidR="001A0035" w:rsidRDefault="001A0035" w:rsidP="00C15542">
      <w:r>
        <w:tab/>
      </w:r>
      <w:r>
        <w:tab/>
      </w:r>
      <w:r w:rsidR="00B85E2B">
        <w:t>From current to end of list</w:t>
      </w:r>
    </w:p>
    <w:p w14:paraId="27BEF809" w14:textId="52A8943C" w:rsidR="00B85E2B" w:rsidRDefault="00B85E2B" w:rsidP="00C15542">
      <w:r>
        <w:tab/>
      </w:r>
      <w:r>
        <w:tab/>
      </w:r>
      <w:r>
        <w:tab/>
        <w:t>If current == B:</w:t>
      </w:r>
    </w:p>
    <w:p w14:paraId="7B39445F" w14:textId="36940BA0" w:rsidR="00B85E2B" w:rsidRDefault="00B85E2B" w:rsidP="00C15542">
      <w:r>
        <w:tab/>
      </w:r>
      <w:r>
        <w:tab/>
      </w:r>
      <w:r>
        <w:tab/>
      </w:r>
      <w:r>
        <w:tab/>
        <w:t>Counter += 1</w:t>
      </w:r>
    </w:p>
    <w:p w14:paraId="2D07D605" w14:textId="58BFD0AC" w:rsidR="00AE656D" w:rsidRDefault="00AE656D" w:rsidP="00C15542">
      <w:r>
        <w:lastRenderedPageBreak/>
        <w:t>Worst Case</w:t>
      </w:r>
    </w:p>
    <w:p w14:paraId="4AF53741" w14:textId="732BC05E" w:rsidR="00B85E2B" w:rsidRDefault="00B85E2B" w:rsidP="00C15542">
      <w:pPr>
        <w:rPr>
          <w:rFonts w:eastAsiaTheme="minorEastAsia"/>
        </w:rPr>
      </w:pPr>
      <w:r>
        <w:t xml:space="preserve">T(n) =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j=i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1</m:t>
                </m:r>
              </m:e>
            </m:nary>
          </m:e>
        </m:nary>
      </m:oMath>
      <w:r>
        <w:rPr>
          <w:rFonts w:eastAsiaTheme="minorEastAsia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i=0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r>
              <w:rPr>
                <w:rFonts w:ascii="Cambria Math" w:eastAsiaTheme="minorEastAsia" w:hAnsi="Cambria Math"/>
              </w:rPr>
              <m:t>n-i+1</m:t>
            </m:r>
          </m:e>
        </m:nary>
      </m:oMath>
      <w:r>
        <w:rPr>
          <w:rFonts w:eastAsiaTheme="minorEastAsia"/>
        </w:rPr>
        <w:t xml:space="preserve"> = (n+1) (n(n+1)/2)   in </w:t>
      </w:r>
      <w:r>
        <w:rPr>
          <w:rFonts w:eastAsiaTheme="minorEastAsia"/>
        </w:rPr>
        <w:sym w:font="Symbol" w:char="F051"/>
      </w:r>
      <w:r>
        <w:rPr>
          <w:rFonts w:eastAsiaTheme="minorEastAsia"/>
        </w:rPr>
        <w:t>(n^3)</w:t>
      </w:r>
    </w:p>
    <w:p w14:paraId="32530C10" w14:textId="3F9C108F" w:rsidR="00AE656D" w:rsidRDefault="00AE656D" w:rsidP="00C15542">
      <w:pPr>
        <w:rPr>
          <w:rFonts w:eastAsiaTheme="minorEastAsia"/>
        </w:rPr>
      </w:pPr>
      <w:r>
        <w:rPr>
          <w:rFonts w:eastAsiaTheme="minorEastAsia"/>
        </w:rPr>
        <w:t>Best Case (no A found)</w:t>
      </w:r>
    </w:p>
    <w:p w14:paraId="236815C0" w14:textId="031A30EA" w:rsidR="00AE656D" w:rsidRDefault="00AE656D" w:rsidP="00C15542">
      <w:r>
        <w:rPr>
          <w:rFonts w:eastAsiaTheme="minorEastAsia"/>
        </w:rPr>
        <w:sym w:font="Symbol" w:char="F051"/>
      </w:r>
      <w:r>
        <w:rPr>
          <w:rFonts w:eastAsiaTheme="minorEastAsia"/>
        </w:rPr>
        <w:t>(n)</w:t>
      </w:r>
    </w:p>
    <w:p w14:paraId="271787C3" w14:textId="77777777" w:rsidR="001A0035" w:rsidRDefault="001A0035" w:rsidP="00C15542"/>
    <w:p w14:paraId="75DDB5C6" w14:textId="41133053" w:rsidR="00C15542" w:rsidRDefault="00C15542" w:rsidP="00C15542">
      <w:pPr>
        <w:pStyle w:val="ListParagraph"/>
        <w:numPr>
          <w:ilvl w:val="1"/>
          <w:numId w:val="6"/>
        </w:numPr>
      </w:pPr>
      <w:r>
        <w:t>Optimization</w:t>
      </w:r>
    </w:p>
    <w:p w14:paraId="1CECE483" w14:textId="305D80F0" w:rsidR="00C15542" w:rsidRDefault="00AE656D" w:rsidP="00AE656D">
      <w:r>
        <w:t xml:space="preserve">Thoughts on more efficient: indexes (no, still nested for loop), Find B’s and look Back (Would be same as A’s but Best Case would be no B’s instead), Many languages could use predefined </w:t>
      </w:r>
      <w:proofErr w:type="spellStart"/>
      <w:r>
        <w:t>func</w:t>
      </w:r>
      <w:proofErr w:type="spellEnd"/>
      <w:r>
        <w:t xml:space="preserve"> to get all combos of A (*) B then just return the length but not our algorithm.</w:t>
      </w:r>
    </w:p>
    <w:p w14:paraId="15332FB6" w14:textId="16E4D28D" w:rsidR="00AE656D" w:rsidRDefault="00AE656D" w:rsidP="00AE656D">
      <w:proofErr w:type="spellStart"/>
      <w:r>
        <w:t>Psuedo</w:t>
      </w:r>
      <w:proofErr w:type="spellEnd"/>
      <w:r>
        <w:t xml:space="preserve"> Code:</w:t>
      </w:r>
    </w:p>
    <w:p w14:paraId="6576E2EF" w14:textId="043D567A" w:rsidR="00C15542" w:rsidRDefault="00AE656D" w:rsidP="00C15542">
      <w:r>
        <w:tab/>
        <w:t>Not sure what would be better.</w:t>
      </w:r>
    </w:p>
    <w:p w14:paraId="7CDDE719" w14:textId="77777777" w:rsidR="00AE656D" w:rsidRDefault="00AE656D" w:rsidP="00C15542"/>
    <w:p w14:paraId="482BE643" w14:textId="68CDB76C" w:rsidR="00C15542" w:rsidRDefault="00C15542" w:rsidP="00C15542">
      <w:pPr>
        <w:pStyle w:val="ListParagraph"/>
        <w:numPr>
          <w:ilvl w:val="0"/>
          <w:numId w:val="6"/>
        </w:numPr>
      </w:pPr>
      <w:r>
        <w:t>Graph (figure 1)</w:t>
      </w:r>
    </w:p>
    <w:p w14:paraId="7C543C3A" w14:textId="43AD4621" w:rsidR="00C15542" w:rsidRDefault="00C15542" w:rsidP="00C15542">
      <w:pPr>
        <w:pStyle w:val="ListParagraph"/>
        <w:numPr>
          <w:ilvl w:val="1"/>
          <w:numId w:val="6"/>
        </w:numPr>
      </w:pPr>
      <w:r>
        <w:t>Adjacency Matrix and list</w:t>
      </w:r>
      <w:r w:rsidR="000F42C1">
        <w:t xml:space="preserve"> (assuming no </w:t>
      </w:r>
      <w:proofErr w:type="spellStart"/>
      <w:r w:rsidR="000F42C1">
        <w:t>self loops</w:t>
      </w:r>
      <w:proofErr w:type="spellEnd"/>
      <w:r w:rsidR="000F42C1">
        <w:t>)</w:t>
      </w:r>
    </w:p>
    <w:p w14:paraId="2BB8245A" w14:textId="43D7EDDA" w:rsidR="00C15542" w:rsidRDefault="000F42C1" w:rsidP="00C15542">
      <w:r>
        <w:t>Adjacency Matrix</w:t>
      </w:r>
    </w:p>
    <w:p w14:paraId="1B40175D" w14:textId="640AD257" w:rsidR="000F42C1" w:rsidRDefault="000F42C1" w:rsidP="00C15542"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</w:p>
    <w:p w14:paraId="05162531" w14:textId="5444A9ED" w:rsidR="000F42C1" w:rsidRDefault="000F42C1" w:rsidP="00C15542">
      <w:r>
        <w:t>A</w:t>
      </w:r>
      <w:r>
        <w:tab/>
        <w:t>0</w:t>
      </w:r>
      <w:r>
        <w:tab/>
        <w:t>1</w:t>
      </w:r>
      <w:r>
        <w:tab/>
        <w:t>1</w:t>
      </w:r>
      <w:r>
        <w:tab/>
        <w:t>1</w:t>
      </w:r>
      <w:r>
        <w:tab/>
        <w:t>1</w:t>
      </w:r>
      <w:r>
        <w:tab/>
        <w:t>0</w:t>
      </w:r>
      <w:r>
        <w:tab/>
        <w:t>0</w:t>
      </w:r>
    </w:p>
    <w:p w14:paraId="31254385" w14:textId="0C4A001D" w:rsidR="000F42C1" w:rsidRDefault="000F42C1" w:rsidP="00C15542">
      <w:r>
        <w:t>B</w:t>
      </w:r>
      <w:r>
        <w:tab/>
        <w:t>1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</w:p>
    <w:p w14:paraId="15FA95D7" w14:textId="359FE62A" w:rsidR="000F42C1" w:rsidRDefault="000F42C1" w:rsidP="00C15542">
      <w:r>
        <w:t>C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64D5B9F2" w14:textId="764B5A05" w:rsidR="000F42C1" w:rsidRDefault="000F42C1" w:rsidP="00C15542">
      <w:r>
        <w:t>D</w:t>
      </w:r>
      <w:r>
        <w:tab/>
        <w:t>1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1</w:t>
      </w:r>
      <w:r>
        <w:tab/>
        <w:t>0</w:t>
      </w:r>
    </w:p>
    <w:p w14:paraId="68A00F06" w14:textId="6B6B8ABA" w:rsidR="000F42C1" w:rsidRDefault="000F42C1" w:rsidP="00C15542">
      <w:r>
        <w:t xml:space="preserve">E </w:t>
      </w:r>
      <w:r>
        <w:tab/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1</w:t>
      </w:r>
    </w:p>
    <w:p w14:paraId="59985299" w14:textId="796584EE" w:rsidR="000F42C1" w:rsidRDefault="000F42C1" w:rsidP="00C15542">
      <w:r>
        <w:t>F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  <w:r>
        <w:tab/>
        <w:t>0</w:t>
      </w:r>
    </w:p>
    <w:p w14:paraId="0F47769F" w14:textId="35808B10" w:rsidR="000F42C1" w:rsidRDefault="000F42C1" w:rsidP="00C15542">
      <w:r>
        <w:t>G</w:t>
      </w:r>
      <w:r>
        <w:tab/>
        <w:t>0</w:t>
      </w:r>
      <w:r>
        <w:tab/>
        <w:t>0</w:t>
      </w:r>
      <w:r>
        <w:tab/>
        <w:t>1</w:t>
      </w:r>
      <w:r>
        <w:tab/>
        <w:t>0</w:t>
      </w:r>
      <w:r>
        <w:tab/>
        <w:t>1</w:t>
      </w:r>
      <w:r>
        <w:tab/>
        <w:t>0</w:t>
      </w:r>
      <w:r>
        <w:tab/>
        <w:t>0</w:t>
      </w:r>
    </w:p>
    <w:p w14:paraId="3D39780E" w14:textId="77777777" w:rsidR="000F42C1" w:rsidRDefault="000F42C1" w:rsidP="00C15542"/>
    <w:p w14:paraId="2EA91EA0" w14:textId="22925334" w:rsidR="000F42C1" w:rsidRDefault="000F42C1" w:rsidP="00C15542">
      <w:r>
        <w:t>Adjacency List</w:t>
      </w:r>
    </w:p>
    <w:p w14:paraId="19D485FF" w14:textId="7F3E7274" w:rsidR="000F42C1" w:rsidRDefault="000F42C1" w:rsidP="00C15542">
      <w:r>
        <w:lastRenderedPageBreak/>
        <w:t>A -&gt; B, C, D, E</w:t>
      </w:r>
      <w:r>
        <w:tab/>
        <w:t>B -&gt; A, D, F</w:t>
      </w:r>
      <w:r>
        <w:tab/>
      </w:r>
      <w:r>
        <w:tab/>
        <w:t>C -&gt; A, G</w:t>
      </w:r>
      <w:r>
        <w:tab/>
        <w:t>D-&gt; A, B, F</w:t>
      </w:r>
    </w:p>
    <w:p w14:paraId="05435BC7" w14:textId="2E874649" w:rsidR="000F42C1" w:rsidRDefault="000F42C1" w:rsidP="00C15542">
      <w:r>
        <w:t>E -&gt; A, G</w:t>
      </w:r>
      <w:r>
        <w:tab/>
        <w:t>F -&gt; B, D</w:t>
      </w:r>
      <w:r>
        <w:tab/>
        <w:t>G -&gt; C, E</w:t>
      </w:r>
    </w:p>
    <w:p w14:paraId="06590FE4" w14:textId="77777777" w:rsidR="000F42C1" w:rsidRDefault="000F42C1" w:rsidP="00C15542"/>
    <w:p w14:paraId="09EF5356" w14:textId="70F25377" w:rsidR="00C15542" w:rsidRDefault="00C15542" w:rsidP="00C15542">
      <w:pPr>
        <w:pStyle w:val="ListParagraph"/>
        <w:numPr>
          <w:ilvl w:val="1"/>
          <w:numId w:val="6"/>
        </w:numPr>
      </w:pPr>
      <w:r>
        <w:t>Start at A, DFS</w:t>
      </w:r>
    </w:p>
    <w:p w14:paraId="69869C67" w14:textId="2805C2DD" w:rsidR="00C15542" w:rsidRDefault="00183250" w:rsidP="00183250">
      <w:r w:rsidRPr="00183250">
        <w:t xml:space="preserve">Push </w:t>
      </w:r>
      <w:proofErr w:type="gramStart"/>
      <w:r w:rsidRPr="00183250">
        <w:t>A,  Push</w:t>
      </w:r>
      <w:proofErr w:type="gramEnd"/>
      <w:r w:rsidRPr="00183250">
        <w:t xml:space="preserve"> B,  Push D,  Push F,  Pop F,  Pop D,  Pop B,  Push C,</w:t>
      </w:r>
      <w:r>
        <w:t xml:space="preserve">  Push G,  Push E,  Pop E, Pop G,  Pop A</w:t>
      </w:r>
    </w:p>
    <w:p w14:paraId="2B655550" w14:textId="77777777" w:rsidR="00C15542" w:rsidRDefault="00C15542" w:rsidP="00C15542"/>
    <w:p w14:paraId="0814E722" w14:textId="78F9AB0C" w:rsidR="00C15542" w:rsidRDefault="00C15542" w:rsidP="00C15542">
      <w:pPr>
        <w:pStyle w:val="ListParagraph"/>
        <w:numPr>
          <w:ilvl w:val="1"/>
          <w:numId w:val="6"/>
        </w:numPr>
      </w:pPr>
      <w:r>
        <w:t>Start at A, BFS</w:t>
      </w:r>
    </w:p>
    <w:p w14:paraId="475E27D3" w14:textId="71EE003B" w:rsidR="00183250" w:rsidRDefault="00FC6F60" w:rsidP="00183250">
      <w:r>
        <w:t>Queue:</w:t>
      </w:r>
    </w:p>
    <w:p w14:paraId="56B49E3A" w14:textId="05129A72" w:rsidR="00FC6F60" w:rsidRDefault="00FC6F60" w:rsidP="00183250">
      <w:r>
        <w:tab/>
      </w:r>
      <w:proofErr w:type="gramStart"/>
      <w:r>
        <w:t>A,  B</w:t>
      </w:r>
      <w:proofErr w:type="gramEnd"/>
      <w:r>
        <w:t>,  C,  D,  E,  F,  G</w:t>
      </w:r>
    </w:p>
    <w:p w14:paraId="7EA726DE" w14:textId="0D4F4C76" w:rsidR="00FC6F60" w:rsidRDefault="00FC6F60" w:rsidP="00183250">
      <w:r>
        <w:tab/>
        <w:t xml:space="preserve">A adds </w:t>
      </w:r>
      <w:proofErr w:type="spellStart"/>
      <w:proofErr w:type="gramStart"/>
      <w:r>
        <w:t>b,c</w:t>
      </w:r>
      <w:proofErr w:type="gramEnd"/>
      <w:r>
        <w:t>,d,e</w:t>
      </w:r>
      <w:proofErr w:type="spellEnd"/>
      <w:r>
        <w:t xml:space="preserve"> then B adds f, then C adds g and all nodes are seen</w:t>
      </w:r>
    </w:p>
    <w:p w14:paraId="2C500DA6" w14:textId="52D21CC9" w:rsidR="00FC6F60" w:rsidRDefault="00FC6F60" w:rsidP="00183250">
      <w:r>
        <w:t>Tree: (Assume arrows going down the tree)</w:t>
      </w:r>
    </w:p>
    <w:p w14:paraId="71816734" w14:textId="61A71A84" w:rsidR="00FC6F60" w:rsidRDefault="00FC6F60" w:rsidP="00183250">
      <w:r>
        <w:tab/>
        <w:t xml:space="preserve">A </w:t>
      </w:r>
    </w:p>
    <w:p w14:paraId="4C357A8B" w14:textId="16A6CBAE" w:rsidR="00FC6F60" w:rsidRDefault="00FC6F60" w:rsidP="00183250"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(all added from parent node A)</w:t>
      </w:r>
    </w:p>
    <w:p w14:paraId="4275D4B2" w14:textId="750BD4D5" w:rsidR="00FC6F60" w:rsidRDefault="00FC6F60" w:rsidP="00183250">
      <w:r>
        <w:tab/>
        <w:t>F (added by B)</w:t>
      </w:r>
      <w:r>
        <w:tab/>
      </w:r>
    </w:p>
    <w:p w14:paraId="1A72AB3F" w14:textId="0D1724AC" w:rsidR="00FC6F60" w:rsidRDefault="00FC6F60" w:rsidP="00FC6F60">
      <w:pPr>
        <w:ind w:left="720" w:firstLine="720"/>
      </w:pPr>
      <w:r>
        <w:t>G (added by C)</w:t>
      </w:r>
    </w:p>
    <w:p w14:paraId="5A4FAE21" w14:textId="77777777" w:rsidR="00C15542" w:rsidRDefault="00C15542" w:rsidP="00C15542"/>
    <w:p w14:paraId="05EB66AB" w14:textId="0B568CF8" w:rsidR="00C15542" w:rsidRDefault="00C15542" w:rsidP="00C15542">
      <w:pPr>
        <w:pStyle w:val="ListParagraph"/>
        <w:numPr>
          <w:ilvl w:val="0"/>
          <w:numId w:val="6"/>
        </w:numPr>
      </w:pPr>
      <w:r>
        <w:t>Knapsack</w:t>
      </w:r>
    </w:p>
    <w:p w14:paraId="24D0B708" w14:textId="0436D625" w:rsidR="00C15542" w:rsidRDefault="00C15542" w:rsidP="00C15542">
      <w:pPr>
        <w:pStyle w:val="ListParagraph"/>
        <w:numPr>
          <w:ilvl w:val="1"/>
          <w:numId w:val="6"/>
        </w:numPr>
      </w:pPr>
      <w:r>
        <w:t xml:space="preserve">Write pseudo code and determine </w:t>
      </w:r>
      <w:proofErr w:type="gramStart"/>
      <w:r>
        <w:t>efficiency</w:t>
      </w:r>
      <w:proofErr w:type="gramEnd"/>
    </w:p>
    <w:p w14:paraId="05629557" w14:textId="4EAD5F08" w:rsidR="00C15542" w:rsidRDefault="005E740F" w:rsidP="00C15542">
      <w:r>
        <w:t>Thoughts: Like in class, brute force and try every subset but knowing we are basically given them all on their own</w:t>
      </w:r>
    </w:p>
    <w:p w14:paraId="24728A81" w14:textId="59382D43" w:rsidR="009C4321" w:rsidRDefault="009C4321" w:rsidP="00C15542">
      <w:r>
        <w:t xml:space="preserve">Other </w:t>
      </w:r>
      <w:proofErr w:type="spellStart"/>
      <w:r>
        <w:t>funcs</w:t>
      </w:r>
      <w:proofErr w:type="spellEnd"/>
      <w:r>
        <w:t>:</w:t>
      </w:r>
    </w:p>
    <w:p w14:paraId="18756EEF" w14:textId="0FF6EAA6" w:rsidR="009C4321" w:rsidRDefault="009C4321" w:rsidP="00C15542">
      <w:proofErr w:type="spellStart"/>
      <w:r>
        <w:t>AddWeights</w:t>
      </w:r>
      <w:proofErr w:type="spellEnd"/>
      <w:r>
        <w:t xml:space="preserve"> // takes in array and adds up weights at indexes in that </w:t>
      </w:r>
      <w:proofErr w:type="gramStart"/>
      <w:r>
        <w:t>array</w:t>
      </w:r>
      <w:proofErr w:type="gramEnd"/>
    </w:p>
    <w:p w14:paraId="750C4DC8" w14:textId="026430EB" w:rsidR="009C4321" w:rsidRDefault="009C4321" w:rsidP="00C15542">
      <w:proofErr w:type="spellStart"/>
      <w:r>
        <w:t>AddValue</w:t>
      </w:r>
      <w:proofErr w:type="spellEnd"/>
      <w:r>
        <w:t xml:space="preserve"> // same as above but for values</w:t>
      </w:r>
    </w:p>
    <w:p w14:paraId="793A71B4" w14:textId="77777777" w:rsidR="009C4321" w:rsidRDefault="009C4321" w:rsidP="00C15542"/>
    <w:p w14:paraId="2AF54812" w14:textId="4C5501E9" w:rsidR="005E740F" w:rsidRDefault="005E740F" w:rsidP="00C15542">
      <w:r>
        <w:t xml:space="preserve">Value = {v1,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vn</w:t>
      </w:r>
      <w:proofErr w:type="spellEnd"/>
      <w:r>
        <w:t>}</w:t>
      </w:r>
    </w:p>
    <w:p w14:paraId="05341F62" w14:textId="17265E90" w:rsidR="005E740F" w:rsidRDefault="005E740F" w:rsidP="00C15542">
      <w:r>
        <w:lastRenderedPageBreak/>
        <w:t xml:space="preserve">Weight = {w1,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wn</w:t>
      </w:r>
      <w:proofErr w:type="spellEnd"/>
      <w:r>
        <w:t>}</w:t>
      </w:r>
    </w:p>
    <w:p w14:paraId="5AC58AE4" w14:textId="4AA96B22" w:rsidR="005E740F" w:rsidRDefault="005E740F" w:rsidP="00C15542">
      <w:r>
        <w:t>Possibilities = {}</w:t>
      </w:r>
    </w:p>
    <w:p w14:paraId="71F6FA4C" w14:textId="7767C410" w:rsidR="009C4321" w:rsidRDefault="005E740F" w:rsidP="00C15542">
      <w:r>
        <w:t xml:space="preserve">For </w:t>
      </w:r>
      <w:proofErr w:type="spellStart"/>
      <w:r>
        <w:t>i</w:t>
      </w:r>
      <w:proofErr w:type="spellEnd"/>
      <w:r>
        <w:t xml:space="preserve"> in n:</w:t>
      </w:r>
    </w:p>
    <w:p w14:paraId="5CB1E26A" w14:textId="416D93A8" w:rsidR="009C4321" w:rsidRDefault="009C4321" w:rsidP="00C15542">
      <w:r>
        <w:tab/>
        <w:t>Tester = {</w:t>
      </w:r>
      <w:proofErr w:type="spellStart"/>
      <w:r>
        <w:t>i</w:t>
      </w:r>
      <w:proofErr w:type="spellEnd"/>
      <w:r>
        <w:t>}</w:t>
      </w:r>
    </w:p>
    <w:p w14:paraId="01D8695D" w14:textId="77777777" w:rsidR="009C4321" w:rsidRDefault="009C4321" w:rsidP="009C4321">
      <w:r>
        <w:tab/>
        <w:t>If w(</w:t>
      </w:r>
      <w:proofErr w:type="spellStart"/>
      <w:r>
        <w:t>i</w:t>
      </w:r>
      <w:proofErr w:type="spellEnd"/>
      <w:r>
        <w:t>) &lt;= W</w:t>
      </w:r>
      <w:r w:rsidR="005E740F">
        <w:tab/>
      </w:r>
      <w:r>
        <w:t>:</w:t>
      </w:r>
    </w:p>
    <w:p w14:paraId="7FE2DDF0" w14:textId="3492E142" w:rsidR="009C4321" w:rsidRDefault="009C4321" w:rsidP="009C4321">
      <w:pPr>
        <w:ind w:left="720" w:firstLine="720"/>
      </w:pPr>
      <w:proofErr w:type="spellStart"/>
      <w:r>
        <w:t>Possiblilites.append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 /</w:t>
      </w:r>
      <w:proofErr w:type="gramEnd"/>
      <w:r>
        <w:t>/append the index of single values</w:t>
      </w:r>
    </w:p>
    <w:p w14:paraId="28BCC7E8" w14:textId="2C9C2022" w:rsidR="009C4321" w:rsidRDefault="009C4321" w:rsidP="009C4321">
      <w:r>
        <w:tab/>
        <w:t>For j = i+1 to n: //build bigger and bigger arrays until reaches end</w:t>
      </w:r>
    </w:p>
    <w:p w14:paraId="4050864C" w14:textId="459224BA" w:rsidR="009C4321" w:rsidRDefault="009C4321" w:rsidP="009C4321">
      <w:r>
        <w:tab/>
      </w:r>
      <w:r>
        <w:tab/>
      </w:r>
      <w:proofErr w:type="spellStart"/>
      <w:r w:rsidR="003737DB">
        <w:t>Tester.append</w:t>
      </w:r>
      <w:proofErr w:type="spellEnd"/>
      <w:r w:rsidR="003737DB">
        <w:t>(j)</w:t>
      </w:r>
    </w:p>
    <w:p w14:paraId="636E154D" w14:textId="335F214D" w:rsidR="003737DB" w:rsidRDefault="003737DB" w:rsidP="009C4321">
      <w:r>
        <w:tab/>
      </w:r>
      <w:r>
        <w:tab/>
        <w:t xml:space="preserve">If </w:t>
      </w:r>
      <w:proofErr w:type="spellStart"/>
      <w:r>
        <w:t>addWeight</w:t>
      </w:r>
      <w:proofErr w:type="spellEnd"/>
      <w:r>
        <w:t>(tester) &lt;= W</w:t>
      </w:r>
    </w:p>
    <w:p w14:paraId="40F606AD" w14:textId="4410AFD7" w:rsidR="003737DB" w:rsidRDefault="003737DB" w:rsidP="009C4321">
      <w:r>
        <w:tab/>
      </w:r>
      <w:r>
        <w:tab/>
      </w:r>
      <w:r>
        <w:tab/>
      </w:r>
      <w:proofErr w:type="spellStart"/>
      <w:r>
        <w:t>Possibilities.append</w:t>
      </w:r>
      <w:proofErr w:type="spellEnd"/>
      <w:r>
        <w:t xml:space="preserve">(tester) // something like python could put array into another </w:t>
      </w:r>
      <w:proofErr w:type="gramStart"/>
      <w:r>
        <w:t>array</w:t>
      </w:r>
      <w:proofErr w:type="gramEnd"/>
    </w:p>
    <w:p w14:paraId="7CA51DA1" w14:textId="7616954C" w:rsidR="003737DB" w:rsidRDefault="003737DB" w:rsidP="009C4321">
      <w:r>
        <w:tab/>
      </w:r>
      <w:r>
        <w:tab/>
        <w:t>Else:</w:t>
      </w:r>
    </w:p>
    <w:p w14:paraId="1C5420E7" w14:textId="3928950E" w:rsidR="003737DB" w:rsidRDefault="003737DB" w:rsidP="009C4321">
      <w:r>
        <w:tab/>
      </w:r>
      <w:r>
        <w:tab/>
      </w:r>
      <w:r>
        <w:tab/>
      </w:r>
      <w:proofErr w:type="spellStart"/>
      <w:r>
        <w:t>Tester.pop</w:t>
      </w:r>
      <w:proofErr w:type="spellEnd"/>
      <w:r>
        <w:t xml:space="preserve"> // remove element that made too </w:t>
      </w:r>
      <w:proofErr w:type="gramStart"/>
      <w:r>
        <w:t>heavy</w:t>
      </w:r>
      <w:proofErr w:type="gramEnd"/>
    </w:p>
    <w:p w14:paraId="28E17E95" w14:textId="5F5CC055" w:rsidR="003737DB" w:rsidRDefault="003737DB" w:rsidP="009C4321">
      <w:proofErr w:type="spellStart"/>
      <w:r>
        <w:t>bestValue</w:t>
      </w:r>
      <w:proofErr w:type="spellEnd"/>
      <w:r>
        <w:t xml:space="preserve"> = {}</w:t>
      </w:r>
    </w:p>
    <w:p w14:paraId="68A33A9E" w14:textId="283D6523" w:rsidR="003737DB" w:rsidRDefault="003737DB" w:rsidP="009C4321">
      <w:r>
        <w:t>// finally, find best value from weight restricted list of arrays</w:t>
      </w:r>
    </w:p>
    <w:p w14:paraId="5BD44549" w14:textId="5AC5E4D1" w:rsidR="003737DB" w:rsidRDefault="003737DB" w:rsidP="009C4321">
      <w:r>
        <w:t xml:space="preserve">for </w:t>
      </w:r>
      <w:proofErr w:type="spellStart"/>
      <w:r>
        <w:t>i</w:t>
      </w:r>
      <w:proofErr w:type="spellEnd"/>
      <w:r>
        <w:t xml:space="preserve"> in possibilities:</w:t>
      </w:r>
    </w:p>
    <w:p w14:paraId="075F44EF" w14:textId="7FE4C375" w:rsidR="003737DB" w:rsidRDefault="003737DB" w:rsidP="009C4321">
      <w:r>
        <w:tab/>
        <w:t xml:space="preserve">if </w:t>
      </w:r>
      <w:proofErr w:type="spellStart"/>
      <w:r>
        <w:t>addValue</w:t>
      </w:r>
      <w:proofErr w:type="spellEnd"/>
      <w:r>
        <w:t>(possibilities(</w:t>
      </w:r>
      <w:proofErr w:type="spellStart"/>
      <w:r>
        <w:t>i</w:t>
      </w:r>
      <w:proofErr w:type="spellEnd"/>
      <w:r>
        <w:t xml:space="preserve">)) &gt; </w:t>
      </w:r>
      <w:proofErr w:type="spellStart"/>
      <w:r>
        <w:t>addValue</w:t>
      </w:r>
      <w:proofErr w:type="spellEnd"/>
      <w:r>
        <w:t>(</w:t>
      </w:r>
      <w:proofErr w:type="spellStart"/>
      <w:r>
        <w:t>bestValue</w:t>
      </w:r>
      <w:proofErr w:type="spellEnd"/>
      <w:r>
        <w:t>)</w:t>
      </w:r>
    </w:p>
    <w:p w14:paraId="5324A507" w14:textId="666C973A" w:rsidR="003737DB" w:rsidRDefault="003737DB" w:rsidP="009C4321">
      <w:r>
        <w:tab/>
      </w:r>
      <w:r>
        <w:tab/>
      </w:r>
      <w:proofErr w:type="spellStart"/>
      <w:r>
        <w:t>bestValue</w:t>
      </w:r>
      <w:proofErr w:type="spellEnd"/>
      <w:r>
        <w:t xml:space="preserve"> = possibilities(</w:t>
      </w:r>
      <w:proofErr w:type="spellStart"/>
      <w:r>
        <w:t>i</w:t>
      </w:r>
      <w:proofErr w:type="spellEnd"/>
      <w:r>
        <w:t>)</w:t>
      </w:r>
    </w:p>
    <w:p w14:paraId="07FFD500" w14:textId="648CFC91" w:rsidR="003737DB" w:rsidRDefault="003737DB" w:rsidP="009C4321">
      <w:r>
        <w:tab/>
      </w:r>
    </w:p>
    <w:p w14:paraId="2A0C4416" w14:textId="7C1C7553" w:rsidR="003737DB" w:rsidRDefault="003737DB" w:rsidP="009C4321">
      <w:r>
        <w:t>This kind of works though it would not do something like {1,3} as an option but does well to cover most sequential attempts?</w:t>
      </w:r>
    </w:p>
    <w:p w14:paraId="3564ABDF" w14:textId="344DDCDA" w:rsidR="005E740F" w:rsidRDefault="005E740F" w:rsidP="00C15542">
      <w:r>
        <w:tab/>
      </w:r>
    </w:p>
    <w:p w14:paraId="1C6C1392" w14:textId="715E462D" w:rsidR="00C15542" w:rsidRDefault="00C15542" w:rsidP="00C15542">
      <w:pPr>
        <w:pStyle w:val="ListParagraph"/>
        <w:numPr>
          <w:ilvl w:val="1"/>
          <w:numId w:val="6"/>
        </w:numPr>
      </w:pPr>
      <w:r>
        <w:t xml:space="preserve">Consider given </w:t>
      </w:r>
      <w:proofErr w:type="gramStart"/>
      <w:r>
        <w:t>scenario</w:t>
      </w:r>
      <w:proofErr w:type="gramEnd"/>
    </w:p>
    <w:p w14:paraId="5DBA5A5C" w14:textId="77777777" w:rsidR="003737DB" w:rsidRDefault="003737DB" w:rsidP="003737DB">
      <w:r>
        <w:t xml:space="preserve">Other </w:t>
      </w:r>
      <w:proofErr w:type="spellStart"/>
      <w:r>
        <w:t>funcs</w:t>
      </w:r>
      <w:proofErr w:type="spellEnd"/>
      <w:r>
        <w:t>:</w:t>
      </w:r>
    </w:p>
    <w:p w14:paraId="5129661E" w14:textId="77777777" w:rsidR="003737DB" w:rsidRDefault="003737DB" w:rsidP="003737DB">
      <w:proofErr w:type="spellStart"/>
      <w:r>
        <w:t>AddWeights</w:t>
      </w:r>
      <w:proofErr w:type="spellEnd"/>
      <w:r>
        <w:t xml:space="preserve"> // takes in array and adds up weights at indexes in that </w:t>
      </w:r>
      <w:proofErr w:type="gramStart"/>
      <w:r>
        <w:t>array</w:t>
      </w:r>
      <w:proofErr w:type="gramEnd"/>
    </w:p>
    <w:p w14:paraId="3C3F7FEA" w14:textId="77777777" w:rsidR="003737DB" w:rsidRDefault="003737DB" w:rsidP="003737DB">
      <w:proofErr w:type="spellStart"/>
      <w:r>
        <w:t>AddValue</w:t>
      </w:r>
      <w:proofErr w:type="spellEnd"/>
      <w:r>
        <w:t xml:space="preserve"> // same as above but for values</w:t>
      </w:r>
    </w:p>
    <w:p w14:paraId="7C7C1A42" w14:textId="62A75AFD" w:rsidR="003737DB" w:rsidRDefault="003737DB" w:rsidP="003737DB">
      <w:proofErr w:type="spellStart"/>
      <w:r>
        <w:lastRenderedPageBreak/>
        <w:t>valueOrder</w:t>
      </w:r>
      <w:proofErr w:type="spellEnd"/>
      <w:r>
        <w:t xml:space="preserve"> // reorganizes BOTH lists into order from highest to </w:t>
      </w:r>
      <w:proofErr w:type="gramStart"/>
      <w:r>
        <w:t>smallest</w:t>
      </w:r>
      <w:proofErr w:type="gramEnd"/>
    </w:p>
    <w:p w14:paraId="33DED950" w14:textId="77777777" w:rsidR="003737DB" w:rsidRDefault="003737DB" w:rsidP="003737DB"/>
    <w:p w14:paraId="7E93B8A1" w14:textId="77777777" w:rsidR="003737DB" w:rsidRDefault="003737DB" w:rsidP="003737DB">
      <w:r>
        <w:t xml:space="preserve">Value = {v1,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vn</w:t>
      </w:r>
      <w:proofErr w:type="spellEnd"/>
      <w:r>
        <w:t>}</w:t>
      </w:r>
    </w:p>
    <w:p w14:paraId="041EED58" w14:textId="77777777" w:rsidR="003737DB" w:rsidRDefault="003737DB" w:rsidP="003737DB">
      <w:r>
        <w:t xml:space="preserve">Weight = {w1, </w:t>
      </w:r>
      <w:proofErr w:type="gramStart"/>
      <w:r>
        <w:t>… ,</w:t>
      </w:r>
      <w:proofErr w:type="gramEnd"/>
      <w:r>
        <w:t xml:space="preserve"> </w:t>
      </w:r>
      <w:proofErr w:type="spellStart"/>
      <w:r>
        <w:t>wn</w:t>
      </w:r>
      <w:proofErr w:type="spellEnd"/>
      <w:r>
        <w:t>}</w:t>
      </w:r>
    </w:p>
    <w:p w14:paraId="3183F39B" w14:textId="569E3957" w:rsidR="003737DB" w:rsidRDefault="003737DB" w:rsidP="003737DB">
      <w:r>
        <w:t>Possibilities = {</w:t>
      </w:r>
      <w:r w:rsidR="00D37332">
        <w:t>0</w:t>
      </w:r>
      <w:r>
        <w:t>}</w:t>
      </w:r>
    </w:p>
    <w:p w14:paraId="47A86B4D" w14:textId="2272864E" w:rsidR="003737DB" w:rsidRDefault="003737DB" w:rsidP="003737DB"/>
    <w:p w14:paraId="25B85D0C" w14:textId="4D496A2F" w:rsidR="003737DB" w:rsidRDefault="003737DB" w:rsidP="003737DB">
      <w:proofErr w:type="spellStart"/>
      <w:proofErr w:type="gramStart"/>
      <w:r>
        <w:t>valueOrder</w:t>
      </w:r>
      <w:proofErr w:type="spellEnd"/>
      <w:r>
        <w:t>(</w:t>
      </w:r>
      <w:proofErr w:type="gramEnd"/>
      <w:r>
        <w:t>value, weight)</w:t>
      </w:r>
    </w:p>
    <w:p w14:paraId="0E644470" w14:textId="29570040" w:rsidR="00C15542" w:rsidRDefault="00D37332" w:rsidP="00C15542">
      <w:r>
        <w:t xml:space="preserve">// now </w:t>
      </w:r>
      <w:proofErr w:type="gramStart"/>
      <w:r>
        <w:t>similar to</w:t>
      </w:r>
      <w:proofErr w:type="gramEnd"/>
      <w:r>
        <w:t xml:space="preserve"> above attempt</w:t>
      </w:r>
    </w:p>
    <w:p w14:paraId="761C1F8F" w14:textId="0C311855" w:rsidR="00D37332" w:rsidRDefault="00D37332" w:rsidP="00D37332">
      <w:r>
        <w:t xml:space="preserve">For </w:t>
      </w:r>
      <w:proofErr w:type="spellStart"/>
      <w:r>
        <w:t>i</w:t>
      </w:r>
      <w:proofErr w:type="spellEnd"/>
      <w:r>
        <w:t>=1</w:t>
      </w:r>
      <w:r>
        <w:t xml:space="preserve"> </w:t>
      </w:r>
      <w:r>
        <w:t>to</w:t>
      </w:r>
      <w:r>
        <w:t xml:space="preserve"> n:</w:t>
      </w:r>
    </w:p>
    <w:p w14:paraId="367E6170" w14:textId="5469F8C7" w:rsidR="00D37332" w:rsidRDefault="00D37332" w:rsidP="00D37332">
      <w:r>
        <w:tab/>
      </w:r>
      <w:proofErr w:type="spellStart"/>
      <w:r>
        <w:t>Possibilities.append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96CDB55" w14:textId="27E5C496" w:rsidR="00D37332" w:rsidRDefault="00D37332" w:rsidP="00D37332">
      <w:r>
        <w:tab/>
        <w:t xml:space="preserve">If </w:t>
      </w:r>
      <w:proofErr w:type="spellStart"/>
      <w:r>
        <w:t>addWeight</w:t>
      </w:r>
      <w:proofErr w:type="spellEnd"/>
      <w:r>
        <w:t xml:space="preserve">(tester) </w:t>
      </w:r>
      <w:r>
        <w:t>&gt;</w:t>
      </w:r>
      <w:r>
        <w:t xml:space="preserve"> W</w:t>
      </w:r>
    </w:p>
    <w:p w14:paraId="0B8285E3" w14:textId="799A54A8" w:rsidR="00D37332" w:rsidRDefault="00D37332" w:rsidP="00D37332">
      <w:r>
        <w:tab/>
      </w:r>
      <w:r>
        <w:tab/>
      </w:r>
      <w:proofErr w:type="spellStart"/>
      <w:r>
        <w:t>possibilities</w:t>
      </w:r>
      <w:r>
        <w:t>.pop</w:t>
      </w:r>
      <w:proofErr w:type="spellEnd"/>
      <w:r>
        <w:t xml:space="preserve"> // remove element that made too </w:t>
      </w:r>
      <w:proofErr w:type="gramStart"/>
      <w:r>
        <w:t>heavy</w:t>
      </w:r>
      <w:proofErr w:type="gramEnd"/>
    </w:p>
    <w:p w14:paraId="3135C039" w14:textId="77777777" w:rsidR="00D37332" w:rsidRDefault="00D37332" w:rsidP="00C15542"/>
    <w:p w14:paraId="4FEB58C9" w14:textId="42FB8F23" w:rsidR="00D37332" w:rsidRDefault="00D37332" w:rsidP="00C15542">
      <w:r>
        <w:t xml:space="preserve">In this one, no need to have the single arrays and can just start at highest value, so no second for loop to find in possibilities. </w:t>
      </w:r>
    </w:p>
    <w:p w14:paraId="200227C7" w14:textId="0FB25C5E" w:rsidR="00D37332" w:rsidRDefault="00D37332" w:rsidP="00C15542">
      <w:r>
        <w:t>Looks nicer than what I did but I feel like I am missing something and so not sure if I implemented correctly.</w:t>
      </w:r>
    </w:p>
    <w:p w14:paraId="03F7E6FA" w14:textId="77777777" w:rsidR="00D37332" w:rsidRDefault="00D37332" w:rsidP="00C15542"/>
    <w:p w14:paraId="7B9E5716" w14:textId="27EAFA54" w:rsidR="00C15542" w:rsidRDefault="00C15542" w:rsidP="00C15542">
      <w:pPr>
        <w:pStyle w:val="ListParagraph"/>
        <w:numPr>
          <w:ilvl w:val="1"/>
          <w:numId w:val="6"/>
        </w:numPr>
      </w:pPr>
      <w:r>
        <w:t xml:space="preserve">Prove greedy </w:t>
      </w:r>
      <w:proofErr w:type="gramStart"/>
      <w:r>
        <w:t>works</w:t>
      </w:r>
      <w:proofErr w:type="gramEnd"/>
    </w:p>
    <w:p w14:paraId="00C2061A" w14:textId="1DD84F51" w:rsidR="00C15542" w:rsidRDefault="00D37332" w:rsidP="00C15542">
      <w:r>
        <w:t>Ignoring possibility that reordering list may cause the slowdown, will look at the rest of the written above.</w:t>
      </w:r>
    </w:p>
    <w:p w14:paraId="37A057E1" w14:textId="77777777" w:rsidR="00D37332" w:rsidRDefault="00D37332" w:rsidP="00C15542"/>
    <w:p w14:paraId="504336B2" w14:textId="77777777" w:rsidR="00D37332" w:rsidRDefault="00D37332" w:rsidP="00C15542">
      <w:pPr>
        <w:rPr>
          <w:rFonts w:eastAsiaTheme="minorEastAsia"/>
        </w:rPr>
      </w:pPr>
      <w: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2</m:t>
            </m:r>
          </m:e>
        </m:nary>
      </m:oMath>
      <w:r>
        <w:rPr>
          <w:rFonts w:eastAsiaTheme="minorEastAsia"/>
        </w:rPr>
        <w:t xml:space="preserve"> + 1 = 2n + 1 which is in </w:t>
      </w:r>
      <w:r>
        <w:rPr>
          <w:rFonts w:eastAsiaTheme="minorEastAsia"/>
        </w:rPr>
        <w:sym w:font="Symbol" w:char="F051"/>
      </w:r>
      <w:r>
        <w:rPr>
          <w:rFonts w:eastAsiaTheme="minorEastAsia"/>
        </w:rPr>
        <w:t>(n</w:t>
      </w:r>
      <w:proofErr w:type="gramStart"/>
      <w:r>
        <w:rPr>
          <w:rFonts w:eastAsiaTheme="minorEastAsia"/>
        </w:rPr>
        <w:t>) ??</w:t>
      </w:r>
      <w:proofErr w:type="gramEnd"/>
    </w:p>
    <w:p w14:paraId="5B81F220" w14:textId="0530C085" w:rsidR="00D37332" w:rsidRDefault="00D37332" w:rsidP="00C15542">
      <w:r>
        <w:rPr>
          <w:rFonts w:eastAsiaTheme="minorEastAsia"/>
        </w:rPr>
        <w:t xml:space="preserve"> (that doesn’t seem r</w:t>
      </w:r>
      <w:r w:rsidR="007E106B">
        <w:rPr>
          <w:rFonts w:eastAsiaTheme="minorEastAsia"/>
        </w:rPr>
        <w:t>ight</w:t>
      </w:r>
      <w:r>
        <w:rPr>
          <w:rFonts w:eastAsiaTheme="minorEastAsia"/>
        </w:rPr>
        <w:t xml:space="preserve"> but see comment at bottom of part b and top of </w:t>
      </w:r>
      <w:proofErr w:type="gramStart"/>
      <w:r>
        <w:rPr>
          <w:rFonts w:eastAsiaTheme="minorEastAsia"/>
        </w:rPr>
        <w:t>c )</w:t>
      </w:r>
      <w:proofErr w:type="gramEnd"/>
    </w:p>
    <w:p w14:paraId="604C5B0A" w14:textId="77777777" w:rsidR="005E740F" w:rsidRDefault="005E740F" w:rsidP="00C15542"/>
    <w:p w14:paraId="2F5187B6" w14:textId="37EA0DC1" w:rsidR="00C15542" w:rsidRPr="00C15542" w:rsidRDefault="00C15542" w:rsidP="00D37332">
      <w:pPr>
        <w:pStyle w:val="ListParagraph"/>
        <w:numPr>
          <w:ilvl w:val="1"/>
          <w:numId w:val="6"/>
        </w:numPr>
      </w:pPr>
      <w:r>
        <w:t xml:space="preserve">See Code from HW3 Code </w:t>
      </w:r>
      <w:proofErr w:type="gramStart"/>
      <w:r>
        <w:t>assignment</w:t>
      </w:r>
      <w:proofErr w:type="gramEnd"/>
    </w:p>
    <w:sectPr w:rsidR="00C15542" w:rsidRPr="00C15542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78612" w14:textId="77777777" w:rsidR="00986FC9" w:rsidRDefault="00986FC9">
      <w:r>
        <w:separator/>
      </w:r>
    </w:p>
    <w:p w14:paraId="779F155C" w14:textId="77777777" w:rsidR="00986FC9" w:rsidRDefault="00986FC9"/>
  </w:endnote>
  <w:endnote w:type="continuationSeparator" w:id="0">
    <w:p w14:paraId="7771AA0B" w14:textId="77777777" w:rsidR="00986FC9" w:rsidRDefault="00986FC9">
      <w:r>
        <w:continuationSeparator/>
      </w:r>
    </w:p>
    <w:p w14:paraId="5E956354" w14:textId="77777777" w:rsidR="00986FC9" w:rsidRDefault="00986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16B647" w14:textId="77777777" w:rsidR="00B860A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3F8FF" w14:textId="77777777" w:rsidR="00986FC9" w:rsidRDefault="00986FC9">
      <w:r>
        <w:separator/>
      </w:r>
    </w:p>
    <w:p w14:paraId="7E34252D" w14:textId="77777777" w:rsidR="00986FC9" w:rsidRDefault="00986FC9"/>
  </w:footnote>
  <w:footnote w:type="continuationSeparator" w:id="0">
    <w:p w14:paraId="0F96337A" w14:textId="77777777" w:rsidR="00986FC9" w:rsidRDefault="00986FC9">
      <w:r>
        <w:continuationSeparator/>
      </w:r>
    </w:p>
    <w:p w14:paraId="10418D11" w14:textId="77777777" w:rsidR="00986FC9" w:rsidRDefault="00986F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50F0C"/>
    <w:multiLevelType w:val="hybridMultilevel"/>
    <w:tmpl w:val="DF426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77BBD"/>
    <w:multiLevelType w:val="hybridMultilevel"/>
    <w:tmpl w:val="895C0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339074">
    <w:abstractNumId w:val="1"/>
  </w:num>
  <w:num w:numId="2" w16cid:durableId="1796168448">
    <w:abstractNumId w:val="0"/>
  </w:num>
  <w:num w:numId="3" w16cid:durableId="2037778542">
    <w:abstractNumId w:val="2"/>
  </w:num>
  <w:num w:numId="4" w16cid:durableId="1631083473">
    <w:abstractNumId w:val="4"/>
  </w:num>
  <w:num w:numId="5" w16cid:durableId="123474345">
    <w:abstractNumId w:val="3"/>
  </w:num>
  <w:num w:numId="6" w16cid:durableId="10846484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542"/>
    <w:rsid w:val="000F42C1"/>
    <w:rsid w:val="00134EFB"/>
    <w:rsid w:val="00183250"/>
    <w:rsid w:val="001A0035"/>
    <w:rsid w:val="003737DB"/>
    <w:rsid w:val="005C4C68"/>
    <w:rsid w:val="005E740F"/>
    <w:rsid w:val="006B3278"/>
    <w:rsid w:val="007E106B"/>
    <w:rsid w:val="00986FC9"/>
    <w:rsid w:val="009C4321"/>
    <w:rsid w:val="00AE656D"/>
    <w:rsid w:val="00B85E2B"/>
    <w:rsid w:val="00B860AE"/>
    <w:rsid w:val="00C15542"/>
    <w:rsid w:val="00C858B5"/>
    <w:rsid w:val="00CC7AEE"/>
    <w:rsid w:val="00D37332"/>
    <w:rsid w:val="00EB1448"/>
    <w:rsid w:val="00FC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49F48C"/>
  <w15:chartTrackingRefBased/>
  <w15:docId w15:val="{EFE57D1D-021E-8D4E-BE03-99C0B8D6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C15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oah/Library/Containers/com.microsoft.Word/Data/Library/Application%20Support/Microsoft/Office/16.0/DTS/en-US%7bB13A45B2-84AA-BF49-829D-99AE069E7933%7d/%7bB61403F4-810B-4A4E-AA75-72E090E58113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{B61403F4-810B-4A4E-AA75-72E090E58113}tf10002086.dotx</Template>
  <TotalTime>109</TotalTime>
  <Pages>6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holt</dc:creator>
  <cp:keywords/>
  <dc:description/>
  <cp:lastModifiedBy>Noah Holt</cp:lastModifiedBy>
  <cp:revision>5</cp:revision>
  <dcterms:created xsi:type="dcterms:W3CDTF">2024-02-25T21:18:00Z</dcterms:created>
  <dcterms:modified xsi:type="dcterms:W3CDTF">2024-02-26T17:51:00Z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