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4B246" w14:textId="6433FD72" w:rsidR="0070514B" w:rsidRDefault="00395F49">
      <w:pPr>
        <w:pStyle w:val="Heading1"/>
      </w:pPr>
      <w:r>
        <w:t>Homework 1. Probs 1-4</w:t>
      </w:r>
    </w:p>
    <w:p w14:paraId="3B1EC717" w14:textId="45C3CEAE" w:rsidR="0070514B" w:rsidRDefault="00395F49" w:rsidP="00395F49">
      <w:pPr>
        <w:pStyle w:val="ListBullet"/>
        <w:numPr>
          <w:ilvl w:val="0"/>
          <w:numId w:val="5"/>
        </w:numPr>
      </w:pPr>
      <w:r>
        <w:t xml:space="preserve"> Show by Induction</w:t>
      </w:r>
    </w:p>
    <w:p w14:paraId="4730BB86" w14:textId="205F0E26" w:rsidR="00395F49" w:rsidRDefault="00395F49" w:rsidP="00395F49">
      <w:pPr>
        <w:pStyle w:val="ListBullet"/>
        <w:numPr>
          <w:ilvl w:val="1"/>
          <w:numId w:val="5"/>
        </w:numPr>
      </w:pPr>
      <w:r>
        <w:t xml:space="preserve">Show 5^2n + 3n – 1 is divisible by </w:t>
      </w:r>
      <w:proofErr w:type="gramStart"/>
      <w:r>
        <w:t>9</w:t>
      </w:r>
      <w:proofErr w:type="gramEnd"/>
    </w:p>
    <w:p w14:paraId="0F430B55" w14:textId="73A8E2A0" w:rsidR="00395F49" w:rsidRDefault="00395F49" w:rsidP="00395F49">
      <w:pPr>
        <w:pStyle w:val="ListBullet"/>
        <w:numPr>
          <w:ilvl w:val="2"/>
          <w:numId w:val="5"/>
        </w:numPr>
      </w:pPr>
      <w:r>
        <w:t xml:space="preserve">Hypothesis:  </w:t>
      </w:r>
      <w:r>
        <w:t>5^2n + 3n – 1 is divisible by 9</w:t>
      </w:r>
      <w:r>
        <w:t>, n is integer</w:t>
      </w:r>
    </w:p>
    <w:p w14:paraId="0D1E1A0C" w14:textId="366E8EEE" w:rsidR="00395F49" w:rsidRDefault="00395F49" w:rsidP="00395F49">
      <w:pPr>
        <w:pStyle w:val="ListBullet"/>
        <w:numPr>
          <w:ilvl w:val="2"/>
          <w:numId w:val="5"/>
        </w:numPr>
      </w:pPr>
      <w:r>
        <w:t xml:space="preserve">Base case: n = </w:t>
      </w:r>
      <w:proofErr w:type="gramStart"/>
      <w:r>
        <w:t>1  =</w:t>
      </w:r>
      <w:proofErr w:type="gramEnd"/>
      <w:r>
        <w:t>&gt; 5^2 +3 – 1 = 25 + 2 = 27</w:t>
      </w:r>
    </w:p>
    <w:p w14:paraId="7BF6D906" w14:textId="667E074C" w:rsidR="00395F49" w:rsidRDefault="00395F49" w:rsidP="00395F49">
      <w:pPr>
        <w:pStyle w:val="ListBullet"/>
        <w:numPr>
          <w:ilvl w:val="3"/>
          <w:numId w:val="5"/>
        </w:numPr>
      </w:pPr>
      <w:r>
        <w:t xml:space="preserve">27 is divisible by 9 </w:t>
      </w:r>
      <w:proofErr w:type="gramStart"/>
      <w:r>
        <w:t>( 27</w:t>
      </w:r>
      <w:proofErr w:type="gramEnd"/>
      <w:r>
        <w:t xml:space="preserve"> / 9 = 3)</w:t>
      </w:r>
    </w:p>
    <w:p w14:paraId="4C93CD5C" w14:textId="0FC2DE78" w:rsidR="00395F49" w:rsidRDefault="00395F49" w:rsidP="00395F49">
      <w:pPr>
        <w:pStyle w:val="ListBullet"/>
        <w:numPr>
          <w:ilvl w:val="2"/>
          <w:numId w:val="5"/>
        </w:numPr>
      </w:pPr>
      <w:r>
        <w:t xml:space="preserve">Induction proof: Assume </w:t>
      </w:r>
      <w:r>
        <w:t>5^2n + 3n – 1 is divisible by 9</w:t>
      </w:r>
      <w:r w:rsidR="00601EEE">
        <w:t xml:space="preserve"> (= 9m)</w:t>
      </w:r>
      <w:r>
        <w:t xml:space="preserve">, show </w:t>
      </w:r>
      <w:proofErr w:type="gramStart"/>
      <w:r>
        <w:t>this holds</w:t>
      </w:r>
      <w:proofErr w:type="gramEnd"/>
      <w:r>
        <w:t xml:space="preserve"> for (n + 1) also</w:t>
      </w:r>
    </w:p>
    <w:p w14:paraId="05B03763" w14:textId="2E989D4B" w:rsidR="00395F49" w:rsidRDefault="00395F49" w:rsidP="00395F49">
      <w:pPr>
        <w:pStyle w:val="ListBullet"/>
        <w:numPr>
          <w:ilvl w:val="3"/>
          <w:numId w:val="5"/>
        </w:numPr>
      </w:pPr>
      <w:r>
        <w:t>5^2(n+1) + 3(n+1) -1 = 5^(2n+2) + 3n + 3 -1</w:t>
      </w:r>
    </w:p>
    <w:p w14:paraId="665F128E" w14:textId="456022B5" w:rsidR="00395F49" w:rsidRDefault="00395F49" w:rsidP="00395F49">
      <w:pPr>
        <w:pStyle w:val="ListBullet"/>
        <w:numPr>
          <w:ilvl w:val="3"/>
          <w:numId w:val="5"/>
        </w:numPr>
      </w:pPr>
      <w:proofErr w:type="gramStart"/>
      <w:r>
        <w:t xml:space="preserve">= </w:t>
      </w:r>
      <w:r w:rsidR="00601EEE">
        <w:t xml:space="preserve"> 5</w:t>
      </w:r>
      <w:proofErr w:type="gramEnd"/>
      <w:r w:rsidR="00601EEE">
        <w:t>^2 * 5^2n +3n +2 = (9m -3n +1)*25 + 3n + 2</w:t>
      </w:r>
    </w:p>
    <w:p w14:paraId="1584CC02" w14:textId="5A3AAF0D" w:rsidR="00601EEE" w:rsidRDefault="00601EEE" w:rsidP="00395F49">
      <w:pPr>
        <w:pStyle w:val="ListBullet"/>
        <w:numPr>
          <w:ilvl w:val="3"/>
          <w:numId w:val="5"/>
        </w:numPr>
      </w:pPr>
      <w:r>
        <w:t>= 9m*25 -75n +25 + 3n +2 = 9*25*m -72n + 27</w:t>
      </w:r>
    </w:p>
    <w:p w14:paraId="60A04B7F" w14:textId="6D640192" w:rsidR="00601EEE" w:rsidRDefault="00601EEE" w:rsidP="00395F49">
      <w:pPr>
        <w:pStyle w:val="ListBullet"/>
        <w:numPr>
          <w:ilvl w:val="3"/>
          <w:numId w:val="5"/>
        </w:numPr>
      </w:pPr>
      <w:r>
        <w:t xml:space="preserve">72 and 27 </w:t>
      </w:r>
      <w:proofErr w:type="spellStart"/>
      <w:r>
        <w:t>ar</w:t>
      </w:r>
      <w:proofErr w:type="spellEnd"/>
      <w:r>
        <w:t xml:space="preserve"> multiples of 9 so can pull 9 out the whole </w:t>
      </w:r>
      <w:proofErr w:type="gramStart"/>
      <w:r>
        <w:t>thing</w:t>
      </w:r>
      <w:proofErr w:type="gramEnd"/>
    </w:p>
    <w:p w14:paraId="1BD11D9E" w14:textId="272D7299" w:rsidR="00601EEE" w:rsidRDefault="00601EEE" w:rsidP="00395F49">
      <w:pPr>
        <w:pStyle w:val="ListBullet"/>
        <w:numPr>
          <w:ilvl w:val="3"/>
          <w:numId w:val="5"/>
        </w:numPr>
      </w:pPr>
      <w:r>
        <w:t xml:space="preserve">= 9 * (25m – 8n + </w:t>
      </w:r>
      <w:proofErr w:type="gramStart"/>
      <w:r>
        <w:t>3 )</w:t>
      </w:r>
      <w:proofErr w:type="gramEnd"/>
    </w:p>
    <w:p w14:paraId="22488763" w14:textId="6ED51057" w:rsidR="00601EEE" w:rsidRDefault="00601EEE" w:rsidP="00395F49">
      <w:pPr>
        <w:pStyle w:val="ListBullet"/>
        <w:numPr>
          <w:ilvl w:val="3"/>
          <w:numId w:val="5"/>
        </w:numPr>
      </w:pPr>
      <w:r>
        <w:t xml:space="preserve">Since our final equation is a </w:t>
      </w:r>
      <w:proofErr w:type="spellStart"/>
      <w:r>
        <w:t>multipe</w:t>
      </w:r>
      <w:proofErr w:type="spellEnd"/>
      <w:r>
        <w:t xml:space="preserve"> of 9, the equation as a whole will always be divisible by 9 and </w:t>
      </w:r>
      <w:proofErr w:type="gramStart"/>
      <w:r>
        <w:t>therefore</w:t>
      </w:r>
      <w:proofErr w:type="gramEnd"/>
      <w:r>
        <w:t xml:space="preserve"> we have proved </w:t>
      </w:r>
      <w:r>
        <w:t>5^2(n+1) + 3(n+1) -1</w:t>
      </w:r>
      <w:r>
        <w:t xml:space="preserve"> is divisible by 9</w:t>
      </w:r>
    </w:p>
    <w:p w14:paraId="1321EB2C" w14:textId="4C2A041F" w:rsidR="00601EEE" w:rsidRDefault="00601EEE" w:rsidP="00601EEE">
      <w:pPr>
        <w:pStyle w:val="ListBullet"/>
        <w:numPr>
          <w:ilvl w:val="1"/>
          <w:numId w:val="5"/>
        </w:numPr>
      </w:pPr>
      <w:proofErr w:type="spellStart"/>
      <w:r>
        <w:t>Show n</w:t>
      </w:r>
      <w:proofErr w:type="spellEnd"/>
      <w:r>
        <w:t>! &gt; 3^n for n &gt;= 7 and n is integer</w:t>
      </w:r>
    </w:p>
    <w:p w14:paraId="4A18EC54" w14:textId="7F01AF71" w:rsidR="00444DFA" w:rsidRDefault="00444DFA" w:rsidP="00444DFA">
      <w:pPr>
        <w:pStyle w:val="ListBullet"/>
        <w:numPr>
          <w:ilvl w:val="2"/>
          <w:numId w:val="5"/>
        </w:numPr>
      </w:pPr>
      <w:r>
        <w:t xml:space="preserve">Hypothesis: </w:t>
      </w:r>
      <w:r>
        <w:t>n! &gt; 3^n for n &gt;= 7 and n is integer</w:t>
      </w:r>
    </w:p>
    <w:p w14:paraId="6DFE68E5" w14:textId="1C438FAA" w:rsidR="00444DFA" w:rsidRDefault="00444DFA" w:rsidP="00444DFA">
      <w:pPr>
        <w:pStyle w:val="ListBullet"/>
        <w:numPr>
          <w:ilvl w:val="2"/>
          <w:numId w:val="5"/>
        </w:numPr>
      </w:pPr>
      <w:r>
        <w:t>Base case: n = 7. =&gt; 7! &gt;3^7 = 5040 &gt;2187</w:t>
      </w:r>
    </w:p>
    <w:p w14:paraId="65FE26EE" w14:textId="10CA5FB7" w:rsidR="00444DFA" w:rsidRDefault="00444DFA" w:rsidP="00444DFA">
      <w:pPr>
        <w:pStyle w:val="ListBullet"/>
        <w:numPr>
          <w:ilvl w:val="3"/>
          <w:numId w:val="5"/>
        </w:numPr>
      </w:pPr>
      <w:r>
        <w:t>This is true</w:t>
      </w:r>
      <w:r w:rsidR="00D53516">
        <w:t xml:space="preserve"> 5040 &gt; </w:t>
      </w:r>
      <w:proofErr w:type="gramStart"/>
      <w:r w:rsidR="00D53516">
        <w:t>2187</w:t>
      </w:r>
      <w:proofErr w:type="gramEnd"/>
    </w:p>
    <w:p w14:paraId="36C01297" w14:textId="0AF0BCAC" w:rsidR="00444DFA" w:rsidRDefault="00444DFA" w:rsidP="00444DFA">
      <w:pPr>
        <w:pStyle w:val="ListBullet"/>
        <w:numPr>
          <w:ilvl w:val="2"/>
          <w:numId w:val="5"/>
        </w:numPr>
      </w:pPr>
      <w:r>
        <w:t xml:space="preserve">Induction proof: Assume n! &gt; 3^n for n &gt;=7 and n </w:t>
      </w:r>
      <w:proofErr w:type="gramStart"/>
      <w:r>
        <w:t>is</w:t>
      </w:r>
      <w:proofErr w:type="gramEnd"/>
      <w:r>
        <w:t xml:space="preserve"> integer, show this holds for n+1</w:t>
      </w:r>
    </w:p>
    <w:p w14:paraId="450533A0" w14:textId="325249B6" w:rsidR="00444DFA" w:rsidRDefault="00444DFA" w:rsidP="00444DFA">
      <w:pPr>
        <w:pStyle w:val="ListBullet"/>
        <w:numPr>
          <w:ilvl w:val="3"/>
          <w:numId w:val="5"/>
        </w:numPr>
      </w:pPr>
      <w:r>
        <w:t>(n+1)! &gt; 3^(n+1) = (n+</w:t>
      </w:r>
      <w:proofErr w:type="gramStart"/>
      <w:r>
        <w:t>1)*</w:t>
      </w:r>
      <w:proofErr w:type="gramEnd"/>
      <w:r>
        <w:t>n! &gt; 3*3^n</w:t>
      </w:r>
    </w:p>
    <w:p w14:paraId="22EE2A12" w14:textId="2781D9C1" w:rsidR="00444DFA" w:rsidRDefault="00444DFA" w:rsidP="00444DFA">
      <w:pPr>
        <w:pStyle w:val="ListBullet"/>
        <w:numPr>
          <w:ilvl w:val="3"/>
          <w:numId w:val="5"/>
        </w:numPr>
      </w:pPr>
      <w:r>
        <w:lastRenderedPageBreak/>
        <w:t xml:space="preserve">With n starting at 7, n+1 is a minimum of </w:t>
      </w:r>
      <w:proofErr w:type="gramStart"/>
      <w:r>
        <w:t>8</w:t>
      </w:r>
      <w:proofErr w:type="gramEnd"/>
    </w:p>
    <w:p w14:paraId="75B31516" w14:textId="38773A14" w:rsidR="00444DFA" w:rsidRDefault="00444DFA" w:rsidP="00444DFA">
      <w:pPr>
        <w:pStyle w:val="ListBullet"/>
        <w:numPr>
          <w:ilvl w:val="3"/>
          <w:numId w:val="5"/>
        </w:numPr>
      </w:pPr>
      <w:r>
        <w:t xml:space="preserve">With the assumption of n!&gt;3^n, multiplying the already larger side by 8 and the smaller side by 3 will yield the same results therefore (n+1)! &gt; 3^(n+1) is </w:t>
      </w:r>
      <w:proofErr w:type="gramStart"/>
      <w:r>
        <w:t>true</w:t>
      </w:r>
      <w:proofErr w:type="gramEnd"/>
    </w:p>
    <w:p w14:paraId="6A6348E5" w14:textId="74398769" w:rsidR="00444DFA" w:rsidRPr="00D53516" w:rsidRDefault="00D53516" w:rsidP="00444DFA">
      <w:pPr>
        <w:pStyle w:val="ListBullet"/>
        <w:numPr>
          <w:ilvl w:val="1"/>
          <w:numId w:val="5"/>
        </w:numPr>
      </w:pPr>
      <w:r>
        <w:t xml:space="preserve">Show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 for positive integers n</w:t>
      </w:r>
    </w:p>
    <w:p w14:paraId="27E45A23" w14:textId="69195ADC" w:rsidR="00D53516" w:rsidRPr="00D53516" w:rsidRDefault="00D53516" w:rsidP="00D53516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Hypothesis: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 for positive integers n</w:t>
      </w:r>
      <w:r>
        <w:rPr>
          <w:rFonts w:eastAsiaTheme="minorEastAsia"/>
        </w:rPr>
        <w:t xml:space="preserve"> is true</w:t>
      </w:r>
    </w:p>
    <w:p w14:paraId="2F812436" w14:textId="27EA1DDD" w:rsidR="00D53516" w:rsidRPr="00D53516" w:rsidRDefault="00D53516" w:rsidP="00D53516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Base case: n = 1 =&gt; 1 / 1(2) = 1 / (1+1) =&gt; ½ = ½ </w:t>
      </w:r>
    </w:p>
    <w:p w14:paraId="1E22020F" w14:textId="5A9A1A14" w:rsidR="00D53516" w:rsidRPr="00D53516" w:rsidRDefault="00D53516" w:rsidP="00D53516">
      <w:pPr>
        <w:pStyle w:val="ListBullet"/>
        <w:numPr>
          <w:ilvl w:val="3"/>
          <w:numId w:val="5"/>
        </w:numPr>
      </w:pPr>
      <w:r>
        <w:rPr>
          <w:rFonts w:eastAsiaTheme="minorEastAsia"/>
        </w:rPr>
        <w:t xml:space="preserve">This is true ½ = ½ </w:t>
      </w:r>
    </w:p>
    <w:p w14:paraId="692F1717" w14:textId="7D2AA47A" w:rsidR="00D53516" w:rsidRPr="00D53516" w:rsidRDefault="00D53516" w:rsidP="00D53516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Induction proof: Assume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n / (n+1) for positive integers n</w:t>
      </w:r>
      <w:r>
        <w:rPr>
          <w:rFonts w:eastAsiaTheme="minorEastAsia"/>
        </w:rPr>
        <w:t>, is true. Show it holds for n+</w:t>
      </w:r>
      <w:proofErr w:type="gramStart"/>
      <w:r>
        <w:rPr>
          <w:rFonts w:eastAsiaTheme="minorEastAsia"/>
        </w:rPr>
        <w:t>1</w:t>
      </w:r>
      <w:proofErr w:type="gramEnd"/>
    </w:p>
    <w:p w14:paraId="347E17BA" w14:textId="2A9F7ED8" w:rsidR="00D53516" w:rsidRPr="00D53516" w:rsidRDefault="00D53516" w:rsidP="00D53516">
      <w:pPr>
        <w:pStyle w:val="ListBullet"/>
        <w:numPr>
          <w:ilvl w:val="3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+1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>(</w:t>
      </w:r>
      <w:r>
        <w:rPr>
          <w:rFonts w:eastAsiaTheme="minorEastAsia"/>
        </w:rPr>
        <w:t>n</w:t>
      </w:r>
      <w:r>
        <w:rPr>
          <w:rFonts w:eastAsiaTheme="minorEastAsia"/>
        </w:rPr>
        <w:t>+1)</w:t>
      </w:r>
      <w:r>
        <w:rPr>
          <w:rFonts w:eastAsiaTheme="minorEastAsia"/>
        </w:rPr>
        <w:t xml:space="preserve"> / (n+1</w:t>
      </w:r>
      <w:r>
        <w:rPr>
          <w:rFonts w:eastAsiaTheme="minorEastAsia"/>
        </w:rPr>
        <w:t>+1</w:t>
      </w:r>
      <w:r>
        <w:rPr>
          <w:rFonts w:eastAsiaTheme="minorEastAsia"/>
        </w:rPr>
        <w:t xml:space="preserve">) </w:t>
      </w:r>
    </w:p>
    <w:p w14:paraId="66DCF37C" w14:textId="09233D59" w:rsidR="00D53516" w:rsidRDefault="00D53516" w:rsidP="00D53516">
      <w:pPr>
        <w:pStyle w:val="ListBullet"/>
        <w:numPr>
          <w:ilvl w:val="3"/>
          <w:numId w:val="5"/>
        </w:numPr>
      </w:pPr>
      <w:r>
        <w:t xml:space="preserve">Left </w:t>
      </w:r>
      <w:proofErr w:type="gramStart"/>
      <w:r>
        <w:t>side</w:t>
      </w:r>
      <w:proofErr w:type="gramEnd"/>
    </w:p>
    <w:p w14:paraId="049F8164" w14:textId="0DA9A6C9" w:rsidR="00D53516" w:rsidRPr="00D53516" w:rsidRDefault="00D53516" w:rsidP="00D53516">
      <w:pPr>
        <w:pStyle w:val="ListBullet"/>
        <w:numPr>
          <w:ilvl w:val="4"/>
          <w:numId w:val="5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n+1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  <w:r>
        <w:rPr>
          <w:rFonts w:eastAsiaTheme="minorEastAsia"/>
        </w:rPr>
        <w:t xml:space="preserve">  = 1/(n+</w:t>
      </w:r>
      <w:proofErr w:type="gramStart"/>
      <w:r>
        <w:rPr>
          <w:rFonts w:eastAsiaTheme="minorEastAsia"/>
        </w:rPr>
        <w:t>1)(</w:t>
      </w:r>
      <w:proofErr w:type="gramEnd"/>
      <w:r>
        <w:rPr>
          <w:rFonts w:eastAsiaTheme="minorEastAsia"/>
        </w:rPr>
        <w:t>n+2)</w:t>
      </w:r>
      <w:r w:rsidRPr="00D53516">
        <w:rPr>
          <w:rFonts w:ascii="Cambria Math" w:hAnsi="Cambria Math"/>
          <w:i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i(i+1)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den>
            </m:f>
          </m:e>
        </m:nary>
      </m:oMath>
    </w:p>
    <w:p w14:paraId="2A4D8648" w14:textId="4A33AB07" w:rsidR="00D53516" w:rsidRDefault="00D53516" w:rsidP="00D53516">
      <w:pPr>
        <w:pStyle w:val="ListBullet"/>
        <w:numPr>
          <w:ilvl w:val="4"/>
          <w:numId w:val="5"/>
        </w:numPr>
      </w:pPr>
      <w:r>
        <w:t>Based on assumption</w:t>
      </w:r>
    </w:p>
    <w:p w14:paraId="7D6F8302" w14:textId="2E30EFAE" w:rsidR="00D53516" w:rsidRDefault="00D53516" w:rsidP="00D53516">
      <w:pPr>
        <w:pStyle w:val="ListBullet"/>
        <w:numPr>
          <w:ilvl w:val="4"/>
          <w:numId w:val="5"/>
        </w:numPr>
      </w:pPr>
      <w:r>
        <w:t>= 1/(n+</w:t>
      </w:r>
      <w:proofErr w:type="gramStart"/>
      <w:r>
        <w:t>1)(</w:t>
      </w:r>
      <w:proofErr w:type="gramEnd"/>
      <w:r>
        <w:t>n+2) * n/(n+1)</w:t>
      </w:r>
      <w:r w:rsidR="00D210F2">
        <w:t xml:space="preserve"> = n / (n+1)^2 (n+2)</w:t>
      </w:r>
    </w:p>
    <w:p w14:paraId="73CCB513" w14:textId="589C9230" w:rsidR="00D210F2" w:rsidRDefault="00D210F2" w:rsidP="00D210F2">
      <w:pPr>
        <w:pStyle w:val="ListBullet"/>
        <w:numPr>
          <w:ilvl w:val="3"/>
          <w:numId w:val="5"/>
        </w:numPr>
      </w:pPr>
      <w:r>
        <w:t>Together now</w:t>
      </w:r>
    </w:p>
    <w:p w14:paraId="05AB6018" w14:textId="31FC7BB3" w:rsidR="00D210F2" w:rsidRPr="00D210F2" w:rsidRDefault="00D210F2" w:rsidP="00D210F2">
      <w:pPr>
        <w:pStyle w:val="ListBullet"/>
        <w:numPr>
          <w:ilvl w:val="4"/>
          <w:numId w:val="5"/>
        </w:numPr>
      </w:pPr>
      <w:r>
        <w:t>n / (n+</w:t>
      </w:r>
      <w:proofErr w:type="gramStart"/>
      <w:r>
        <w:t>1)^</w:t>
      </w:r>
      <w:proofErr w:type="gramEnd"/>
      <w:r>
        <w:t>2 (n+2)</w:t>
      </w:r>
      <w:r>
        <w:t xml:space="preserve"> = </w:t>
      </w:r>
      <w:r>
        <w:rPr>
          <w:rFonts w:eastAsiaTheme="minorEastAsia"/>
        </w:rPr>
        <w:t>(n+1) / (n+</w:t>
      </w:r>
      <w:r>
        <w:rPr>
          <w:rFonts w:eastAsiaTheme="minorEastAsia"/>
        </w:rPr>
        <w:t>2</w:t>
      </w:r>
      <w:r>
        <w:rPr>
          <w:rFonts w:eastAsiaTheme="minorEastAsia"/>
        </w:rPr>
        <w:t>)</w:t>
      </w:r>
    </w:p>
    <w:p w14:paraId="4423083D" w14:textId="3EDBDCD9" w:rsidR="00D210F2" w:rsidRPr="00D210F2" w:rsidRDefault="00D210F2" w:rsidP="00D210F2">
      <w:pPr>
        <w:pStyle w:val="ListBullet"/>
        <w:numPr>
          <w:ilvl w:val="4"/>
          <w:numId w:val="5"/>
        </w:numPr>
      </w:pPr>
      <w:r>
        <w:rPr>
          <w:rFonts w:eastAsiaTheme="minorEastAsia"/>
        </w:rPr>
        <w:t>n(n+2) = (n+</w:t>
      </w:r>
      <w:proofErr w:type="gramStart"/>
      <w:r>
        <w:rPr>
          <w:rFonts w:eastAsiaTheme="minorEastAsia"/>
        </w:rPr>
        <w:t>1)^</w:t>
      </w:r>
      <w:proofErr w:type="gramEnd"/>
      <w:r>
        <w:rPr>
          <w:rFonts w:eastAsiaTheme="minorEastAsia"/>
        </w:rPr>
        <w:t>3 (n+2)</w:t>
      </w:r>
    </w:p>
    <w:p w14:paraId="0400D86C" w14:textId="303C81E1" w:rsidR="00D210F2" w:rsidRPr="00D210F2" w:rsidRDefault="00D210F2" w:rsidP="00D210F2">
      <w:pPr>
        <w:pStyle w:val="ListBullet"/>
        <w:numPr>
          <w:ilvl w:val="4"/>
          <w:numId w:val="5"/>
        </w:numPr>
      </w:pPr>
      <w:r>
        <w:rPr>
          <w:rFonts w:eastAsiaTheme="minorEastAsia"/>
        </w:rPr>
        <w:t>n = (n+</w:t>
      </w:r>
      <w:proofErr w:type="gramStart"/>
      <w:r>
        <w:rPr>
          <w:rFonts w:eastAsiaTheme="minorEastAsia"/>
        </w:rPr>
        <w:t>1)^</w:t>
      </w:r>
      <w:proofErr w:type="gramEnd"/>
      <w:r>
        <w:rPr>
          <w:rFonts w:eastAsiaTheme="minorEastAsia"/>
        </w:rPr>
        <w:t>3</w:t>
      </w:r>
    </w:p>
    <w:p w14:paraId="2D076450" w14:textId="4FF9E56E" w:rsidR="00D210F2" w:rsidRPr="00D210F2" w:rsidRDefault="00D210F2" w:rsidP="00D210F2">
      <w:pPr>
        <w:pStyle w:val="ListBullet"/>
        <w:numPr>
          <w:ilvl w:val="3"/>
          <w:numId w:val="5"/>
        </w:numPr>
      </w:pPr>
      <w:r>
        <w:rPr>
          <w:rFonts w:eastAsiaTheme="minorEastAsia"/>
        </w:rPr>
        <w:t>This is false, no value for n can equal itself +1 and then cubed?</w:t>
      </w:r>
    </w:p>
    <w:p w14:paraId="73B17866" w14:textId="0C038A93" w:rsidR="00D210F2" w:rsidRPr="00D210F2" w:rsidRDefault="00D210F2" w:rsidP="00D210F2">
      <w:pPr>
        <w:pStyle w:val="ListBullet"/>
        <w:numPr>
          <w:ilvl w:val="1"/>
          <w:numId w:val="5"/>
        </w:numPr>
      </w:pPr>
      <w:r>
        <w:rPr>
          <w:rFonts w:eastAsiaTheme="minorEastAsia"/>
        </w:rPr>
        <w:t xml:space="preserve">Show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>(</w:t>
      </w:r>
      <w:r>
        <w:rPr>
          <w:rFonts w:eastAsiaTheme="minorEastAsia"/>
        </w:rPr>
        <w:t>n</w:t>
      </w:r>
      <w:r>
        <w:rPr>
          <w:rFonts w:eastAsiaTheme="minorEastAsia"/>
        </w:rPr>
        <w:t>*</w:t>
      </w:r>
      <w:r>
        <w:rPr>
          <w:rFonts w:eastAsiaTheme="minorEastAsia"/>
        </w:rPr>
        <w:t>(n+1)</w:t>
      </w:r>
      <w:r>
        <w:rPr>
          <w:rFonts w:eastAsiaTheme="minorEastAsia"/>
        </w:rPr>
        <w:t>)/2</w:t>
      </w:r>
    </w:p>
    <w:p w14:paraId="22EE746F" w14:textId="010A3656" w:rsidR="00D210F2" w:rsidRPr="00D210F2" w:rsidRDefault="00D210F2" w:rsidP="00D210F2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Hypothesis: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</w:t>
      </w:r>
      <w:r>
        <w:rPr>
          <w:rFonts w:eastAsiaTheme="minorEastAsia"/>
        </w:rPr>
        <w:t xml:space="preserve"> is true</w:t>
      </w:r>
    </w:p>
    <w:p w14:paraId="645282BE" w14:textId="13BA5C18" w:rsidR="00D210F2" w:rsidRPr="00D210F2" w:rsidRDefault="00D210F2" w:rsidP="00D210F2">
      <w:pPr>
        <w:pStyle w:val="ListBullet"/>
        <w:numPr>
          <w:ilvl w:val="2"/>
          <w:numId w:val="5"/>
        </w:numPr>
      </w:pPr>
      <w:r>
        <w:rPr>
          <w:rFonts w:eastAsiaTheme="minorEastAsia"/>
        </w:rPr>
        <w:lastRenderedPageBreak/>
        <w:t xml:space="preserve">Base case: n = </w:t>
      </w:r>
      <w:proofErr w:type="gramStart"/>
      <w:r>
        <w:rPr>
          <w:rFonts w:eastAsiaTheme="minorEastAsia"/>
        </w:rPr>
        <w:t>1  =</w:t>
      </w:r>
      <w:proofErr w:type="gramEnd"/>
      <w:r>
        <w:rPr>
          <w:rFonts w:eastAsiaTheme="minorEastAsia"/>
        </w:rPr>
        <w:t>&gt; 1 = 1(2)/2 =&gt; 1= 1</w:t>
      </w:r>
    </w:p>
    <w:p w14:paraId="15DEC14D" w14:textId="4DC1F7D8" w:rsidR="00D210F2" w:rsidRPr="00D210F2" w:rsidRDefault="00D210F2" w:rsidP="00D210F2">
      <w:pPr>
        <w:pStyle w:val="ListBullet"/>
        <w:numPr>
          <w:ilvl w:val="3"/>
          <w:numId w:val="5"/>
        </w:numPr>
      </w:pPr>
      <w:r>
        <w:rPr>
          <w:rFonts w:eastAsiaTheme="minorEastAsia"/>
        </w:rPr>
        <w:t xml:space="preserve">This is </w:t>
      </w:r>
      <w:proofErr w:type="gramStart"/>
      <w:r>
        <w:rPr>
          <w:rFonts w:eastAsiaTheme="minorEastAsia"/>
        </w:rPr>
        <w:t>true</w:t>
      </w:r>
      <w:proofErr w:type="gramEnd"/>
    </w:p>
    <w:p w14:paraId="3DCBE938" w14:textId="0106E200" w:rsidR="00D210F2" w:rsidRDefault="00D210F2" w:rsidP="00D210F2">
      <w:pPr>
        <w:pStyle w:val="ListBullet"/>
        <w:numPr>
          <w:ilvl w:val="2"/>
          <w:numId w:val="5"/>
        </w:numPr>
      </w:pPr>
      <w:r>
        <w:rPr>
          <w:rFonts w:eastAsiaTheme="minorEastAsia"/>
        </w:rPr>
        <w:t xml:space="preserve">Induction Proof: Assume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>
        <w:rPr>
          <w:rFonts w:eastAsiaTheme="minorEastAsia"/>
        </w:rPr>
        <w:t xml:space="preserve"> = (n*(n+1))/2 is true</w:t>
      </w:r>
      <w:r>
        <w:rPr>
          <w:rFonts w:eastAsiaTheme="minorEastAsia"/>
        </w:rPr>
        <w:t>, show this holds for n+1</w:t>
      </w:r>
    </w:p>
    <w:p w14:paraId="26C88523" w14:textId="398EDD33" w:rsidR="0070514B" w:rsidRDefault="0070514B">
      <w:pPr>
        <w:pStyle w:val="Heading2"/>
      </w:pPr>
    </w:p>
    <w:sectPr w:rsidR="0070514B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3C572" w14:textId="77777777" w:rsidR="005E55F9" w:rsidRDefault="005E55F9">
      <w:r>
        <w:separator/>
      </w:r>
    </w:p>
    <w:p w14:paraId="659A7B3B" w14:textId="77777777" w:rsidR="005E55F9" w:rsidRDefault="005E55F9"/>
  </w:endnote>
  <w:endnote w:type="continuationSeparator" w:id="0">
    <w:p w14:paraId="45E4863C" w14:textId="77777777" w:rsidR="005E55F9" w:rsidRDefault="005E55F9">
      <w:r>
        <w:continuationSeparator/>
      </w:r>
    </w:p>
    <w:p w14:paraId="6AFE8748" w14:textId="77777777" w:rsidR="005E55F9" w:rsidRDefault="005E55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5B2B90" w14:textId="77777777" w:rsidR="0070514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0FA44" w14:textId="77777777" w:rsidR="005E55F9" w:rsidRDefault="005E55F9">
      <w:r>
        <w:separator/>
      </w:r>
    </w:p>
    <w:p w14:paraId="5F9DBA4C" w14:textId="77777777" w:rsidR="005E55F9" w:rsidRDefault="005E55F9"/>
  </w:footnote>
  <w:footnote w:type="continuationSeparator" w:id="0">
    <w:p w14:paraId="5B9B4CFA" w14:textId="77777777" w:rsidR="005E55F9" w:rsidRDefault="005E55F9">
      <w:r>
        <w:continuationSeparator/>
      </w:r>
    </w:p>
    <w:p w14:paraId="6FE4F5A6" w14:textId="77777777" w:rsidR="005E55F9" w:rsidRDefault="005E55F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AA0048"/>
    <w:multiLevelType w:val="hybridMultilevel"/>
    <w:tmpl w:val="06A6540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82556">
    <w:abstractNumId w:val="1"/>
  </w:num>
  <w:num w:numId="2" w16cid:durableId="38020213">
    <w:abstractNumId w:val="0"/>
  </w:num>
  <w:num w:numId="3" w16cid:durableId="149642424">
    <w:abstractNumId w:val="2"/>
  </w:num>
  <w:num w:numId="4" w16cid:durableId="348723731">
    <w:abstractNumId w:val="4"/>
  </w:num>
  <w:num w:numId="5" w16cid:durableId="1124928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F49"/>
    <w:rsid w:val="00082C60"/>
    <w:rsid w:val="00395F49"/>
    <w:rsid w:val="00444DFA"/>
    <w:rsid w:val="005E55F9"/>
    <w:rsid w:val="00601EEE"/>
    <w:rsid w:val="0070514B"/>
    <w:rsid w:val="00D210F2"/>
    <w:rsid w:val="00D5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A959E"/>
  <w15:chartTrackingRefBased/>
  <w15:docId w15:val="{AEC87249-A22F-3B4D-AA41-C1D629529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44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1</cp:revision>
  <dcterms:created xsi:type="dcterms:W3CDTF">2024-01-29T16:52:00Z</dcterms:created>
  <dcterms:modified xsi:type="dcterms:W3CDTF">2024-01-29T18:25:00Z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