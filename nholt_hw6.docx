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DDE3" w14:textId="31448DEE" w:rsidR="004D4601" w:rsidRDefault="00F80C09">
      <w:pPr>
        <w:pStyle w:val="Heading1"/>
      </w:pPr>
      <w:r>
        <w:t>Homework 6</w:t>
      </w:r>
    </w:p>
    <w:p w14:paraId="032F7C85" w14:textId="0F978AD1" w:rsidR="00F80C09" w:rsidRDefault="00F80C09" w:rsidP="00F80C09">
      <w:pPr>
        <w:pStyle w:val="ListBullet"/>
        <w:numPr>
          <w:ilvl w:val="0"/>
          <w:numId w:val="5"/>
        </w:numPr>
      </w:pPr>
      <w:r>
        <w:t>Prim’s Algo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4127"/>
        <w:gridCol w:w="4071"/>
      </w:tblGrid>
      <w:tr w:rsidR="00F80C09" w14:paraId="0A13AEC7" w14:textId="77777777" w:rsidTr="00665CB2">
        <w:tc>
          <w:tcPr>
            <w:tcW w:w="4127" w:type="dxa"/>
          </w:tcPr>
          <w:p w14:paraId="16806F6B" w14:textId="7947E730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Tree Vertices</w:t>
            </w:r>
          </w:p>
        </w:tc>
        <w:tc>
          <w:tcPr>
            <w:tcW w:w="4071" w:type="dxa"/>
          </w:tcPr>
          <w:p w14:paraId="583F28F9" w14:textId="6D8CA23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Not tree</w:t>
            </w:r>
          </w:p>
        </w:tc>
      </w:tr>
      <w:tr w:rsidR="00F80C09" w14:paraId="557C5D8E" w14:textId="77777777" w:rsidTr="00665CB2">
        <w:tc>
          <w:tcPr>
            <w:tcW w:w="4127" w:type="dxa"/>
          </w:tcPr>
          <w:p w14:paraId="3024C55C" w14:textId="466C0310" w:rsidR="00665CB2" w:rsidRPr="00665CB2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</w:p>
        </w:tc>
        <w:tc>
          <w:tcPr>
            <w:tcW w:w="4071" w:type="dxa"/>
          </w:tcPr>
          <w:p w14:paraId="0DB435B0" w14:textId="2F37F4EF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B (A, 2</w:t>
            </w:r>
            <w:r w:rsidRPr="00665CB2">
              <w:t>), C</w:t>
            </w:r>
            <w:r w:rsidRPr="00665CB2">
              <w:t xml:space="preserve"> (A, </w:t>
            </w:r>
            <w:r w:rsidRPr="00665CB2">
              <w:t>5</w:t>
            </w:r>
            <w:r w:rsidRPr="00665CB2">
              <w:t>),</w:t>
            </w:r>
            <w:r w:rsidRPr="00665CB2">
              <w:t xml:space="preserve"> D</w:t>
            </w:r>
            <w:r w:rsidRPr="00665CB2">
              <w:t xml:space="preserve"> (A, </w:t>
            </w:r>
            <w:r w:rsidRPr="00665CB2">
              <w:t>4</w:t>
            </w:r>
            <w:r w:rsidRPr="00665CB2">
              <w:t>),</w:t>
            </w:r>
            <w:r w:rsidRPr="00665CB2">
              <w:t xml:space="preserve"> E</w:t>
            </w:r>
            <w:r w:rsidRPr="00665CB2">
              <w:t xml:space="preserve"> ((-, -</w:t>
            </w:r>
            <w:r w:rsidRPr="00665CB2">
              <w:t>)</w:t>
            </w:r>
            <w:r w:rsidRPr="00665CB2">
              <w:t>,</w:t>
            </w:r>
            <w:r w:rsidRPr="00665CB2">
              <w:t xml:space="preserve"> F</w:t>
            </w:r>
            <w:r w:rsidRPr="00665CB2">
              <w:t xml:space="preserve"> ((-, -),</w:t>
            </w:r>
            <w:r w:rsidRPr="00665CB2">
              <w:t xml:space="preserve"> G</w:t>
            </w:r>
            <w:r w:rsidRPr="00665CB2">
              <w:t xml:space="preserve"> ((-, -),</w:t>
            </w:r>
            <w:r w:rsidRPr="00665CB2">
              <w:t xml:space="preserve"> H</w:t>
            </w:r>
            <w:r w:rsidRPr="00665CB2">
              <w:t>((-, -),</w:t>
            </w:r>
            <w:r w:rsidRPr="00665CB2">
              <w:t xml:space="preserve"> I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J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Pr="00665CB2">
              <w:t xml:space="preserve"> K</w:t>
            </w:r>
            <w:r w:rsidRPr="00665CB2">
              <w:t xml:space="preserve"> (</w:t>
            </w:r>
            <w:r w:rsidRPr="00665CB2">
              <w:t>-</w:t>
            </w:r>
            <w:r w:rsidRPr="00665CB2">
              <w:t xml:space="preserve">, </w:t>
            </w:r>
            <w:r w:rsidRPr="00665CB2">
              <w:t>-</w:t>
            </w:r>
            <w:r w:rsidRPr="00665CB2">
              <w:t>),</w:t>
            </w:r>
            <w:r w:rsidR="00665CB2" w:rsidRPr="00665CB2">
              <w:t xml:space="preserve"> L(-, -)</w:t>
            </w:r>
          </w:p>
        </w:tc>
      </w:tr>
      <w:tr w:rsidR="00F80C09" w14:paraId="4149EA68" w14:textId="77777777" w:rsidTr="00665CB2">
        <w:tc>
          <w:tcPr>
            <w:tcW w:w="4127" w:type="dxa"/>
          </w:tcPr>
          <w:p w14:paraId="1F1DE867" w14:textId="4726995C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>A, B(A)</w:t>
            </w:r>
          </w:p>
        </w:tc>
        <w:tc>
          <w:tcPr>
            <w:tcW w:w="4071" w:type="dxa"/>
          </w:tcPr>
          <w:p w14:paraId="59698CC3" w14:textId="0F752C6D" w:rsidR="00F80C09" w:rsidRDefault="00F80C09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D (A, 4), </w:t>
            </w:r>
            <w:r w:rsidRPr="00665CB2">
              <w:rPr>
                <w:highlight w:val="yellow"/>
              </w:rPr>
              <w:t>E ((</w:t>
            </w:r>
            <w:r w:rsidR="00665CB2" w:rsidRPr="00665CB2">
              <w:rPr>
                <w:highlight w:val="yellow"/>
              </w:rPr>
              <w:t>B</w:t>
            </w:r>
            <w:r w:rsidRPr="00665CB2">
              <w:rPr>
                <w:highlight w:val="yellow"/>
              </w:rPr>
              <w:t xml:space="preserve">, </w:t>
            </w:r>
            <w:r w:rsidR="00665CB2" w:rsidRPr="00665CB2">
              <w:rPr>
                <w:highlight w:val="yellow"/>
              </w:rPr>
              <w:t>3</w:t>
            </w:r>
            <w:r>
              <w:t>), F ((</w:t>
            </w:r>
            <w:r w:rsidR="00665CB2">
              <w:t>B</w:t>
            </w:r>
            <w:r>
              <w:t xml:space="preserve">, </w:t>
            </w:r>
            <w:r w:rsidR="00665CB2">
              <w:t>6</w:t>
            </w:r>
            <w:r>
              <w:t>), G ((-, -), H((-, -), I (-, -), J (-, -), K (-, -),</w:t>
            </w:r>
            <w:r w:rsidR="00665CB2">
              <w:t xml:space="preserve"> </w:t>
            </w:r>
            <w:r w:rsidR="00665CB2">
              <w:t>L(-, -)</w:t>
            </w:r>
          </w:p>
        </w:tc>
      </w:tr>
      <w:tr w:rsidR="00F80C09" w14:paraId="0482F972" w14:textId="77777777" w:rsidTr="00665CB2">
        <w:tc>
          <w:tcPr>
            <w:tcW w:w="4127" w:type="dxa"/>
          </w:tcPr>
          <w:p w14:paraId="4BB28241" w14:textId="0931DFDA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</w:t>
            </w:r>
          </w:p>
        </w:tc>
        <w:tc>
          <w:tcPr>
            <w:tcW w:w="4071" w:type="dxa"/>
          </w:tcPr>
          <w:p w14:paraId="1A3BD5BA" w14:textId="413965B6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 xml:space="preserve">C (A, 5), </w:t>
            </w:r>
            <w:r w:rsidRPr="00665CB2">
              <w:rPr>
                <w:highlight w:val="yellow"/>
              </w:rPr>
              <w:t>D (</w:t>
            </w:r>
            <w:r w:rsidRPr="00665CB2">
              <w:rPr>
                <w:highlight w:val="yellow"/>
              </w:rPr>
              <w:t>E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1),</w:t>
            </w:r>
            <w:r>
              <w:t xml:space="preserve"> </w:t>
            </w:r>
            <w:r>
              <w:t>F ((</w:t>
            </w:r>
            <w:r>
              <w:t>E</w:t>
            </w:r>
            <w:r>
              <w:t xml:space="preserve">, </w:t>
            </w:r>
            <w:r>
              <w:t>2</w:t>
            </w:r>
            <w:r>
              <w:t>), G ((-, -), H((-, -), I (</w:t>
            </w:r>
            <w:r>
              <w:t>E</w:t>
            </w:r>
            <w:r>
              <w:t xml:space="preserve">, </w:t>
            </w:r>
            <w:r>
              <w:t>4</w:t>
            </w:r>
            <w:r>
              <w:t>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5EBFEE6F" w14:textId="77777777" w:rsidTr="00665CB2">
        <w:tc>
          <w:tcPr>
            <w:tcW w:w="4127" w:type="dxa"/>
          </w:tcPr>
          <w:p w14:paraId="2FA838B9" w14:textId="59655DD9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t>A</w:t>
            </w:r>
            <w:r w:rsidRPr="00665CB2">
              <w:rPr>
                <w:highlight w:val="yellow"/>
              </w:rPr>
              <w:t>,</w:t>
            </w:r>
            <w:r>
              <w:t xml:space="preserve"> B(A), E(</w:t>
            </w:r>
            <w:r>
              <w:t>B</w:t>
            </w:r>
            <w:r>
              <w:t>)</w:t>
            </w:r>
            <w:r>
              <w:t>, D(E)</w:t>
            </w:r>
          </w:p>
        </w:tc>
        <w:tc>
          <w:tcPr>
            <w:tcW w:w="4071" w:type="dxa"/>
          </w:tcPr>
          <w:p w14:paraId="6394CE6C" w14:textId="3DCC2BCC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C (</w:t>
            </w:r>
            <w:r w:rsidRPr="00665CB2">
              <w:rPr>
                <w:highlight w:val="yellow"/>
              </w:rPr>
              <w:t>D</w:t>
            </w:r>
            <w:r w:rsidRPr="00665CB2">
              <w:rPr>
                <w:highlight w:val="yellow"/>
              </w:rPr>
              <w:t xml:space="preserve">, </w:t>
            </w:r>
            <w:r w:rsidRPr="00665CB2">
              <w:rPr>
                <w:highlight w:val="yellow"/>
              </w:rPr>
              <w:t>2</w:t>
            </w:r>
            <w:r w:rsidRPr="00665CB2">
              <w:rPr>
                <w:highlight w:val="yellow"/>
              </w:rPr>
              <w:t>),</w:t>
            </w:r>
            <w:r>
              <w:t xml:space="preserve"> F ((E, 2), G ((-, -), H((</w:t>
            </w:r>
            <w:r>
              <w:t>D</w:t>
            </w:r>
            <w:r>
              <w:t xml:space="preserve">, </w:t>
            </w:r>
            <w:r>
              <w:t>5</w:t>
            </w:r>
            <w:r>
              <w:t>), I (E, 4), J (-, -), K (-, -),</w:t>
            </w:r>
            <w:r>
              <w:t xml:space="preserve"> </w:t>
            </w:r>
            <w:r>
              <w:t>L(-, -)</w:t>
            </w:r>
          </w:p>
        </w:tc>
      </w:tr>
      <w:tr w:rsidR="00F80C09" w14:paraId="7AF8A889" w14:textId="77777777" w:rsidTr="00665CB2">
        <w:tc>
          <w:tcPr>
            <w:tcW w:w="4127" w:type="dxa"/>
          </w:tcPr>
          <w:p w14:paraId="042AF311" w14:textId="7FC249F0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>
              <w:t>A, B(A), E(B), D(E)</w:t>
            </w:r>
            <w:r>
              <w:t>, C(D)</w:t>
            </w:r>
          </w:p>
        </w:tc>
        <w:tc>
          <w:tcPr>
            <w:tcW w:w="4071" w:type="dxa"/>
          </w:tcPr>
          <w:p w14:paraId="7EBB8560" w14:textId="180A7555" w:rsidR="00F80C09" w:rsidRDefault="00665CB2" w:rsidP="00F80C09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F (E, 2),</w:t>
            </w:r>
            <w:r>
              <w:t xml:space="preserve"> G ((</w:t>
            </w:r>
            <w:r>
              <w:t>C</w:t>
            </w:r>
            <w:r>
              <w:t xml:space="preserve">, </w:t>
            </w:r>
            <w:r>
              <w:t>4</w:t>
            </w:r>
            <w:r>
              <w:t>), H((D, 5), I (E, 4), J (-, -), K (-, -), L(-, -)</w:t>
            </w:r>
          </w:p>
        </w:tc>
      </w:tr>
      <w:tr w:rsidR="00665CB2" w14:paraId="58956A86" w14:textId="77777777" w:rsidTr="00665CB2">
        <w:tc>
          <w:tcPr>
            <w:tcW w:w="4127" w:type="dxa"/>
          </w:tcPr>
          <w:p w14:paraId="306688EE" w14:textId="3322FCC9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</w:t>
            </w:r>
            <w:r>
              <w:t>, F(E)</w:t>
            </w:r>
          </w:p>
        </w:tc>
        <w:tc>
          <w:tcPr>
            <w:tcW w:w="4071" w:type="dxa"/>
          </w:tcPr>
          <w:p w14:paraId="689FE15C" w14:textId="38BE4E56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665CB2">
              <w:rPr>
                <w:highlight w:val="yellow"/>
              </w:rPr>
              <w:t>G (C, 4),</w:t>
            </w:r>
            <w:r>
              <w:t xml:space="preserve"> H((D, 5), I (E, 4), J (</w:t>
            </w:r>
            <w:r>
              <w:t>F</w:t>
            </w:r>
            <w:r>
              <w:t xml:space="preserve">, </w:t>
            </w:r>
            <w:r>
              <w:t>5</w:t>
            </w:r>
            <w:r>
              <w:t>), K (-, -), L(-, -)</w:t>
            </w:r>
          </w:p>
        </w:tc>
      </w:tr>
      <w:tr w:rsidR="00665CB2" w14:paraId="035C60B1" w14:textId="77777777" w:rsidTr="00665CB2">
        <w:tc>
          <w:tcPr>
            <w:tcW w:w="4127" w:type="dxa"/>
          </w:tcPr>
          <w:p w14:paraId="77248A4A" w14:textId="5B413E71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</w:t>
            </w:r>
            <w:r>
              <w:t>, G(C)</w:t>
            </w:r>
          </w:p>
        </w:tc>
        <w:tc>
          <w:tcPr>
            <w:tcW w:w="4071" w:type="dxa"/>
          </w:tcPr>
          <w:p w14:paraId="4FDA4380" w14:textId="0C138F08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H(</w:t>
            </w:r>
            <w:r w:rsidR="002C0AE9" w:rsidRPr="002C0AE9">
              <w:rPr>
                <w:highlight w:val="yellow"/>
              </w:rPr>
              <w:t>G</w:t>
            </w:r>
            <w:r w:rsidRPr="002C0AE9">
              <w:rPr>
                <w:highlight w:val="yellow"/>
              </w:rPr>
              <w:t xml:space="preserve">, </w:t>
            </w:r>
            <w:r w:rsidR="002C0AE9"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I (E, 4), J (F, 5), K (</w:t>
            </w:r>
            <w:r>
              <w:t>G</w:t>
            </w:r>
            <w:r>
              <w:t xml:space="preserve">, </w:t>
            </w:r>
            <w:r>
              <w:t>6</w:t>
            </w:r>
            <w:r>
              <w:t>), L(-, -)</w:t>
            </w:r>
          </w:p>
        </w:tc>
      </w:tr>
      <w:tr w:rsidR="00665CB2" w14:paraId="655CD360" w14:textId="77777777" w:rsidTr="00665CB2">
        <w:tc>
          <w:tcPr>
            <w:tcW w:w="4127" w:type="dxa"/>
          </w:tcPr>
          <w:p w14:paraId="0E2C80B6" w14:textId="368F469B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</w:t>
            </w:r>
            <w:r>
              <w:t>, H(G)</w:t>
            </w:r>
          </w:p>
        </w:tc>
        <w:tc>
          <w:tcPr>
            <w:tcW w:w="4071" w:type="dxa"/>
          </w:tcPr>
          <w:p w14:paraId="5C5288F4" w14:textId="51F5B8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I (E, 4</w:t>
            </w:r>
            <w:r>
              <w:t>), J (F, 5), K (G, 6), L(-, -)</w:t>
            </w:r>
          </w:p>
        </w:tc>
      </w:tr>
      <w:tr w:rsidR="00665CB2" w14:paraId="0E4247C2" w14:textId="77777777" w:rsidTr="00665CB2">
        <w:tc>
          <w:tcPr>
            <w:tcW w:w="4127" w:type="dxa"/>
          </w:tcPr>
          <w:p w14:paraId="3C623270" w14:textId="68DCC1AE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</w:t>
            </w:r>
            <w:r>
              <w:t>, I(E)</w:t>
            </w:r>
          </w:p>
        </w:tc>
        <w:tc>
          <w:tcPr>
            <w:tcW w:w="4071" w:type="dxa"/>
          </w:tcPr>
          <w:p w14:paraId="1E35BA8C" w14:textId="3F199D56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J (</w:t>
            </w:r>
            <w:r w:rsidRPr="002C0AE9">
              <w:rPr>
                <w:highlight w:val="yellow"/>
              </w:rPr>
              <w:t>I</w:t>
            </w:r>
            <w:r w:rsidRPr="002C0AE9">
              <w:rPr>
                <w:highlight w:val="yellow"/>
              </w:rPr>
              <w:t xml:space="preserve">, </w:t>
            </w:r>
            <w:r w:rsidRPr="002C0AE9">
              <w:rPr>
                <w:highlight w:val="yellow"/>
              </w:rPr>
              <w:t>3</w:t>
            </w:r>
            <w:r w:rsidRPr="002C0AE9">
              <w:rPr>
                <w:highlight w:val="yellow"/>
              </w:rPr>
              <w:t>),</w:t>
            </w:r>
            <w:r>
              <w:t xml:space="preserve"> K (G, 6), L(</w:t>
            </w:r>
            <w:r>
              <w:t>I</w:t>
            </w:r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665CB2" w14:paraId="6F49DDD8" w14:textId="77777777" w:rsidTr="00665CB2">
        <w:tc>
          <w:tcPr>
            <w:tcW w:w="4127" w:type="dxa"/>
          </w:tcPr>
          <w:p w14:paraId="47F08C5C" w14:textId="0C7E913C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</w:t>
            </w:r>
            <w:r>
              <w:t>, J(I)</w:t>
            </w:r>
          </w:p>
        </w:tc>
        <w:tc>
          <w:tcPr>
            <w:tcW w:w="4071" w:type="dxa"/>
          </w:tcPr>
          <w:p w14:paraId="72457FEF" w14:textId="7F7B9652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 xml:space="preserve">K (G, 6), </w:t>
            </w:r>
            <w:r w:rsidRPr="002C0AE9">
              <w:rPr>
                <w:highlight w:val="yellow"/>
              </w:rPr>
              <w:t>L(I, 5)</w:t>
            </w:r>
          </w:p>
        </w:tc>
      </w:tr>
      <w:tr w:rsidR="00665CB2" w14:paraId="19C04FA6" w14:textId="77777777" w:rsidTr="00665CB2">
        <w:tc>
          <w:tcPr>
            <w:tcW w:w="4127" w:type="dxa"/>
          </w:tcPr>
          <w:p w14:paraId="5D16058E" w14:textId="76E76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</w:t>
            </w:r>
            <w:r>
              <w:t>, L(I)</w:t>
            </w:r>
          </w:p>
        </w:tc>
        <w:tc>
          <w:tcPr>
            <w:tcW w:w="4071" w:type="dxa"/>
          </w:tcPr>
          <w:p w14:paraId="30DFEE28" w14:textId="126B2DC8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 w:rsidRPr="002C0AE9">
              <w:rPr>
                <w:highlight w:val="yellow"/>
              </w:rPr>
              <w:t>K(G, 6)</w:t>
            </w:r>
          </w:p>
        </w:tc>
      </w:tr>
      <w:tr w:rsidR="00665CB2" w14:paraId="23C130AA" w14:textId="77777777" w:rsidTr="00665CB2">
        <w:tc>
          <w:tcPr>
            <w:tcW w:w="4127" w:type="dxa"/>
          </w:tcPr>
          <w:p w14:paraId="58874EE7" w14:textId="0D461524" w:rsidR="00665CB2" w:rsidRDefault="002C0AE9" w:rsidP="00665CB2">
            <w:pPr>
              <w:pStyle w:val="ListBullet"/>
              <w:numPr>
                <w:ilvl w:val="0"/>
                <w:numId w:val="0"/>
              </w:numPr>
            </w:pPr>
            <w:r>
              <w:t>A, B(A), E(B), D(E), C(D), F(E), G(C), H(G), I(E), J(I), L(I)</w:t>
            </w:r>
            <w:r>
              <w:t>, K(G)</w:t>
            </w:r>
          </w:p>
        </w:tc>
        <w:tc>
          <w:tcPr>
            <w:tcW w:w="4071" w:type="dxa"/>
          </w:tcPr>
          <w:p w14:paraId="59EAE788" w14:textId="77777777" w:rsidR="00665CB2" w:rsidRDefault="00665CB2" w:rsidP="00665CB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8CF50D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013D4962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1B7B40A4" w14:textId="1D7543EE" w:rsidR="00F80C09" w:rsidRDefault="00F80C09" w:rsidP="00F80C09">
      <w:pPr>
        <w:pStyle w:val="ListBullet"/>
        <w:numPr>
          <w:ilvl w:val="0"/>
          <w:numId w:val="5"/>
        </w:numPr>
      </w:pPr>
      <w:r>
        <w:t>Kruskal’s Algo</w:t>
      </w:r>
    </w:p>
    <w:p w14:paraId="6EDD3552" w14:textId="25AA9F4B" w:rsidR="00F80C09" w:rsidRDefault="00B3440B" w:rsidP="00F80C09">
      <w:pPr>
        <w:pStyle w:val="ListBullet"/>
        <w:numPr>
          <w:ilvl w:val="0"/>
          <w:numId w:val="0"/>
        </w:numPr>
      </w:pPr>
      <w:r>
        <w:t>Edges:</w:t>
      </w:r>
      <w:r>
        <w:tab/>
        <w:t>AB = 3, AC = 5, AD = 4, BE = 3, BF = 6, CD = 2, CG = 4, DH = 5, DE = 1, EI = 4, EF = 2, FJ = 5, GH = 3, GK = 6, HK = 7, HI = 6, IL = 5, IJ = 3, JL = 9, KL = 8</w:t>
      </w:r>
    </w:p>
    <w:p w14:paraId="279FF7BF" w14:textId="27DA2418" w:rsidR="00B3440B" w:rsidRDefault="00B3440B" w:rsidP="00F80C09">
      <w:pPr>
        <w:pStyle w:val="ListBullet"/>
        <w:numPr>
          <w:ilvl w:val="0"/>
          <w:numId w:val="0"/>
        </w:numPr>
      </w:pPr>
      <w:r>
        <w:t>In Order:</w:t>
      </w:r>
      <w:r>
        <w:tab/>
        <w:t>DE, CD, EF</w:t>
      </w:r>
      <w:r w:rsidR="00B85DD5">
        <w:t xml:space="preserve">, AB, BE, GH, IJ, </w:t>
      </w:r>
      <w:r w:rsidR="00B85DD5" w:rsidRPr="00B85DD5">
        <w:rPr>
          <w:highlight w:val="red"/>
        </w:rPr>
        <w:t>AD</w:t>
      </w:r>
      <w:r w:rsidR="00B85DD5">
        <w:t xml:space="preserve">, CG, EI, </w:t>
      </w:r>
      <w:r w:rsidR="00B85DD5" w:rsidRPr="00B85DD5">
        <w:rPr>
          <w:highlight w:val="red"/>
        </w:rPr>
        <w:t>DH</w:t>
      </w:r>
      <w:r w:rsidR="00B85DD5">
        <w:t xml:space="preserve">, </w:t>
      </w:r>
      <w:r w:rsidR="00B85DD5" w:rsidRPr="00B85DD5">
        <w:rPr>
          <w:highlight w:val="red"/>
        </w:rPr>
        <w:t>FJ</w:t>
      </w:r>
      <w:r w:rsidR="00B85DD5">
        <w:t xml:space="preserve">, IL, </w:t>
      </w:r>
      <w:r w:rsidR="00B85DD5" w:rsidRPr="00B85DD5">
        <w:rPr>
          <w:highlight w:val="red"/>
        </w:rPr>
        <w:t>BF</w:t>
      </w:r>
      <w:r w:rsidR="00B85DD5">
        <w:t xml:space="preserve">, GK, </w:t>
      </w:r>
      <w:r w:rsidR="00B85DD5" w:rsidRPr="00B85DD5">
        <w:rPr>
          <w:highlight w:val="red"/>
        </w:rPr>
        <w:t>HI</w:t>
      </w:r>
      <w:r w:rsidR="00B85DD5">
        <w:t xml:space="preserve">, </w:t>
      </w:r>
      <w:r w:rsidR="00B85DD5" w:rsidRPr="00B85DD5">
        <w:rPr>
          <w:highlight w:val="red"/>
        </w:rPr>
        <w:t>HK</w:t>
      </w:r>
      <w:r w:rsidR="00B85DD5">
        <w:t xml:space="preserve">, </w:t>
      </w:r>
      <w:r w:rsidR="00B85DD5" w:rsidRPr="00B85DD5">
        <w:rPr>
          <w:highlight w:val="red"/>
        </w:rPr>
        <w:t>KL</w:t>
      </w:r>
      <w:r w:rsidR="00B85DD5">
        <w:t xml:space="preserve">, </w:t>
      </w:r>
      <w:r w:rsidR="00B85DD5" w:rsidRPr="00B85DD5">
        <w:rPr>
          <w:highlight w:val="red"/>
        </w:rPr>
        <w:t>JL</w:t>
      </w:r>
    </w:p>
    <w:p w14:paraId="127D7DA9" w14:textId="6FE080AF" w:rsidR="00B85DD5" w:rsidRDefault="00B85DD5" w:rsidP="00F80C09">
      <w:pPr>
        <w:pStyle w:val="ListBullet"/>
        <w:numPr>
          <w:ilvl w:val="0"/>
          <w:numId w:val="0"/>
        </w:numPr>
      </w:pPr>
      <w:r>
        <w:t>Min Span Tree</w:t>
      </w:r>
    </w:p>
    <w:p w14:paraId="5F8845C4" w14:textId="727D0E23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0F6D9" wp14:editId="675B485A">
                <wp:simplePos x="0" y="0"/>
                <wp:positionH relativeFrom="column">
                  <wp:posOffset>1149570</wp:posOffset>
                </wp:positionH>
                <wp:positionV relativeFrom="paragraph">
                  <wp:posOffset>128160</wp:posOffset>
                </wp:positionV>
                <wp:extent cx="630000" cy="25200"/>
                <wp:effectExtent l="38100" t="38100" r="43180" b="38735"/>
                <wp:wrapNone/>
                <wp:docPr id="1344104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0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A6D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pt;margin-top:9.4pt;width:51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">
                <v:imagedata r:id="rId8" o:title=""/>
              </v:shape>
            </w:pict>
          </mc:Fallback>
        </mc:AlternateContent>
      </w:r>
      <w:r>
        <w:tab/>
      </w:r>
      <w:r>
        <w:tab/>
        <w:t>A</w:t>
      </w:r>
      <w:r>
        <w:tab/>
      </w:r>
      <w:r>
        <w:tab/>
        <w:t>B</w:t>
      </w:r>
    </w:p>
    <w:p w14:paraId="068D363E" w14:textId="11B9ACB1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2C178" wp14:editId="0D3104BB">
                <wp:simplePos x="0" y="0"/>
                <wp:positionH relativeFrom="column">
                  <wp:posOffset>1876410</wp:posOffset>
                </wp:positionH>
                <wp:positionV relativeFrom="paragraph">
                  <wp:posOffset>-67105</wp:posOffset>
                </wp:positionV>
                <wp:extent cx="17280" cy="336240"/>
                <wp:effectExtent l="38100" t="38100" r="33655" b="45085"/>
                <wp:wrapNone/>
                <wp:docPr id="14690005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D2EE0" id="Ink 2" o:spid="_x0000_s1026" type="#_x0000_t75" style="position:absolute;margin-left:147.05pt;margin-top:-6pt;width:2.75pt;height:2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viA9HcBAAAIAwAADgAAAAAA&#13;&#10;AAAAAAAAAAA8AgAAZHJzL2Uyb0RvYy54bWxQSwECLQAUAAYACAAAACEAB0gXiTcCAACqBQAAEAAA&#13;&#10;AAAAAAAAAAAAAADfAwAAZHJzL2luay9pbmsxLnhtbFBLAQItABQABgAIAAAAIQD6OYS45QAAAA8B&#13;&#10;AAAPAAAAAAAAAAAAAAAAAEQ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</w:p>
    <w:p w14:paraId="4B885B36" w14:textId="459823CB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5095B6" wp14:editId="48E59B7F">
                <wp:simplePos x="0" y="0"/>
                <wp:positionH relativeFrom="column">
                  <wp:posOffset>1281430</wp:posOffset>
                </wp:positionH>
                <wp:positionV relativeFrom="paragraph">
                  <wp:posOffset>143510</wp:posOffset>
                </wp:positionV>
                <wp:extent cx="1311145" cy="23495"/>
                <wp:effectExtent l="38100" t="38100" r="35560" b="40005"/>
                <wp:wrapNone/>
                <wp:docPr id="9094545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114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E718" id="Ink 6" o:spid="_x0000_s1026" type="#_x0000_t75" style="position:absolute;margin-left:100.2pt;margin-top:10.65pt;width:104.7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dMYKXkBAAAJAwAADgAAAAAAAAAAAAAAAAA8AgAA&#13;&#10;ZHJzL2Uyb0RvYy54bWxQSwECLQAUAAYACAAAACEA69Err6ACAABHBwAAEAAAAAAAAAAAAAAAAADh&#13;&#10;AwAAZHJzL2luay9pbmsxLnhtbFBLAQItABQABgAIAAAAIQD9wU7A4AAAAA4BAAAPAAAAAAAAAAAA&#13;&#10;AAAAAK8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EEDFBC" wp14:editId="1902FB9C">
                <wp:simplePos x="0" y="0"/>
                <wp:positionH relativeFrom="column">
                  <wp:posOffset>231210</wp:posOffset>
                </wp:positionH>
                <wp:positionV relativeFrom="paragraph">
                  <wp:posOffset>149470</wp:posOffset>
                </wp:positionV>
                <wp:extent cx="557280" cy="9000"/>
                <wp:effectExtent l="38100" t="38100" r="40005" b="41910"/>
                <wp:wrapNone/>
                <wp:docPr id="75370611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57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2D18D" id="Ink 3" o:spid="_x0000_s1026" type="#_x0000_t75" style="position:absolute;margin-left:17.5pt;margin-top:11.05pt;width:45.3pt;height: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">
                <v:imagedata r:id="rId14" o:title=""/>
              </v:shape>
            </w:pict>
          </mc:Fallback>
        </mc:AlternateContent>
      </w:r>
      <w:r>
        <w:t>C</w:t>
      </w:r>
      <w:r>
        <w:tab/>
      </w:r>
      <w:r>
        <w:tab/>
        <w:t>D</w:t>
      </w:r>
      <w:r>
        <w:tab/>
      </w:r>
      <w:r>
        <w:tab/>
        <w:t>E</w:t>
      </w:r>
      <w:r>
        <w:tab/>
      </w:r>
      <w:r>
        <w:tab/>
        <w:t>F</w:t>
      </w:r>
    </w:p>
    <w:p w14:paraId="6547BFFF" w14:textId="3BCD4AC0" w:rsidR="00B85DD5" w:rsidRDefault="00B85DD5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98988" wp14:editId="1CE40917">
                <wp:simplePos x="0" y="0"/>
                <wp:positionH relativeFrom="column">
                  <wp:posOffset>51570</wp:posOffset>
                </wp:positionH>
                <wp:positionV relativeFrom="paragraph">
                  <wp:posOffset>-2595</wp:posOffset>
                </wp:positionV>
                <wp:extent cx="360" cy="274320"/>
                <wp:effectExtent l="38100" t="38100" r="38100" b="43180"/>
                <wp:wrapNone/>
                <wp:docPr id="16311780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26CE" id="Ink 11" o:spid="_x0000_s1026" type="#_x0000_t75" style="position:absolute;margin-left:3.35pt;margin-top:-.9pt;width:1.4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CEC1AC" wp14:editId="1B100960">
                <wp:simplePos x="0" y="0"/>
                <wp:positionH relativeFrom="column">
                  <wp:posOffset>1882890</wp:posOffset>
                </wp:positionH>
                <wp:positionV relativeFrom="paragraph">
                  <wp:posOffset>38805</wp:posOffset>
                </wp:positionV>
                <wp:extent cx="360" cy="187560"/>
                <wp:effectExtent l="38100" t="38100" r="38100" b="41275"/>
                <wp:wrapNone/>
                <wp:docPr id="7281779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777E3" id="Ink 7" o:spid="_x0000_s1026" type="#_x0000_t75" style="position:absolute;margin-left:147.55pt;margin-top:2.35pt;width:1.45pt;height:1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Xt99bwEAAAYDAAAOAAAAAAAA&#13;&#10;AAAAAAAAADwCAABkcnMvZTJvRG9jLnhtbFBLAQItABQABgAIAAAAIQC1DZzqBwIAAC4FAAAQAAAA&#13;&#10;AAAAAAAAAAAAANcDAABkcnMvaW5rL2luazEueG1sUEsBAi0AFAAGAAgAAAAhAE6lMXzjAAAADQ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</w:p>
    <w:p w14:paraId="33E2BA1F" w14:textId="0B96F100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5D5839" wp14:editId="1D08F94B">
                <wp:simplePos x="0" y="0"/>
                <wp:positionH relativeFrom="column">
                  <wp:posOffset>215370</wp:posOffset>
                </wp:positionH>
                <wp:positionV relativeFrom="paragraph">
                  <wp:posOffset>142700</wp:posOffset>
                </wp:positionV>
                <wp:extent cx="557640" cy="15120"/>
                <wp:effectExtent l="38100" t="38100" r="39370" b="48895"/>
                <wp:wrapNone/>
                <wp:docPr id="6083918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76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261EA" id="Ink 15" o:spid="_x0000_s1026" type="#_x0000_t75" style="position:absolute;margin-left:16.25pt;margin-top:10.55pt;width:45.3pt;height: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">
                <v:imagedata r:id="rId20" o:title=""/>
              </v:shape>
            </w:pict>
          </mc:Fallback>
        </mc:AlternateContent>
      </w:r>
      <w:r w:rsidR="00B85DD5">
        <w:t>G</w:t>
      </w:r>
      <w:r w:rsidR="00B85DD5">
        <w:tab/>
      </w:r>
      <w:r w:rsidR="00B85DD5">
        <w:tab/>
      </w:r>
      <w:r>
        <w:t>H</w:t>
      </w:r>
      <w:r w:rsidR="00B85DD5">
        <w:tab/>
      </w:r>
      <w:r w:rsidR="00B85DD5">
        <w:tab/>
        <w:t>I</w:t>
      </w:r>
      <w:r w:rsidR="00B85DD5">
        <w:tab/>
      </w:r>
      <w:r w:rsidR="00B85DD5">
        <w:tab/>
        <w:t>J</w:t>
      </w:r>
    </w:p>
    <w:p w14:paraId="14B0A3F4" w14:textId="34668FDA" w:rsidR="00B85DD5" w:rsidRDefault="00FB7141" w:rsidP="00F80C09">
      <w:pPr>
        <w:pStyle w:val="ListBullet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97808" wp14:editId="249AED0C">
                <wp:simplePos x="0" y="0"/>
                <wp:positionH relativeFrom="column">
                  <wp:posOffset>220770</wp:posOffset>
                </wp:positionH>
                <wp:positionV relativeFrom="paragraph">
                  <wp:posOffset>-21880</wp:posOffset>
                </wp:positionV>
                <wp:extent cx="619200" cy="384120"/>
                <wp:effectExtent l="38100" t="38100" r="41275" b="35560"/>
                <wp:wrapNone/>
                <wp:docPr id="78619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920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79143" id="Ink 16" o:spid="_x0000_s1026" type="#_x0000_t75" style="position:absolute;margin-left:16.7pt;margin-top:-2.4pt;width:50.15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">
                <v:imagedata r:id="rId22" o:title=""/>
              </v:shape>
            </w:pict>
          </mc:Fallback>
        </mc:AlternateContent>
      </w:r>
      <w:r w:rsidR="00B85DD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39A30" wp14:editId="47DB786B">
                <wp:simplePos x="0" y="0"/>
                <wp:positionH relativeFrom="column">
                  <wp:posOffset>1863725</wp:posOffset>
                </wp:positionH>
                <wp:positionV relativeFrom="paragraph">
                  <wp:posOffset>-139700</wp:posOffset>
                </wp:positionV>
                <wp:extent cx="817245" cy="389760"/>
                <wp:effectExtent l="38100" t="38100" r="0" b="42545"/>
                <wp:wrapNone/>
                <wp:docPr id="6650031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7245" cy="3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A80B2" id="Ink 10" o:spid="_x0000_s1026" type="#_x0000_t75" style="position:absolute;margin-left:146.05pt;margin-top:-11.7pt;width:65.75pt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">
                <v:imagedata r:id="rId24" o:title=""/>
              </v:shape>
            </w:pict>
          </mc:Fallback>
        </mc:AlternateContent>
      </w:r>
    </w:p>
    <w:p w14:paraId="15E0EF55" w14:textId="0C9D96D8" w:rsidR="00B85DD5" w:rsidRDefault="00B85DD5" w:rsidP="00F80C09">
      <w:pPr>
        <w:pStyle w:val="ListBullet"/>
        <w:numPr>
          <w:ilvl w:val="0"/>
          <w:numId w:val="0"/>
        </w:numPr>
      </w:pPr>
      <w:r>
        <w:tab/>
      </w:r>
      <w:r>
        <w:tab/>
        <w:t>K</w:t>
      </w:r>
      <w:r>
        <w:tab/>
      </w:r>
      <w:r>
        <w:tab/>
        <w:t>L</w:t>
      </w:r>
    </w:p>
    <w:p w14:paraId="110207BC" w14:textId="77777777" w:rsidR="00B3440B" w:rsidRDefault="00B3440B" w:rsidP="00F80C09">
      <w:pPr>
        <w:pStyle w:val="ListBullet"/>
        <w:numPr>
          <w:ilvl w:val="0"/>
          <w:numId w:val="0"/>
        </w:numPr>
      </w:pPr>
    </w:p>
    <w:p w14:paraId="5BD3D8F1" w14:textId="7C41063B" w:rsidR="00F80C09" w:rsidRDefault="00F80C09" w:rsidP="00F80C09">
      <w:pPr>
        <w:pStyle w:val="ListBullet"/>
        <w:numPr>
          <w:ilvl w:val="0"/>
          <w:numId w:val="5"/>
        </w:numPr>
      </w:pPr>
      <w:r>
        <w:t>Dijkstra’s Algo</w:t>
      </w:r>
    </w:p>
    <w:p w14:paraId="38B3E465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21161F59" w14:textId="77777777" w:rsidR="00F80C09" w:rsidRDefault="00F80C09" w:rsidP="00F80C09">
      <w:pPr>
        <w:pStyle w:val="ListBullet"/>
        <w:numPr>
          <w:ilvl w:val="0"/>
          <w:numId w:val="0"/>
        </w:numPr>
        <w:ind w:left="1152"/>
      </w:pPr>
    </w:p>
    <w:p w14:paraId="1DC023C6" w14:textId="59E19F7C" w:rsidR="00F80C09" w:rsidRDefault="00F80C09" w:rsidP="00F80C09">
      <w:pPr>
        <w:pStyle w:val="ListBullet"/>
        <w:numPr>
          <w:ilvl w:val="0"/>
          <w:numId w:val="5"/>
        </w:numPr>
      </w:pPr>
      <w:r>
        <w:t>Huffman Code</w:t>
      </w:r>
    </w:p>
    <w:p w14:paraId="67FA862A" w14:textId="5739ABF6" w:rsidR="00F80C09" w:rsidRDefault="00F80C09" w:rsidP="00F80C09">
      <w:pPr>
        <w:pStyle w:val="ListBullet"/>
        <w:numPr>
          <w:ilvl w:val="1"/>
          <w:numId w:val="5"/>
        </w:numPr>
      </w:pPr>
      <w:r>
        <w:t>Construct</w:t>
      </w:r>
    </w:p>
    <w:p w14:paraId="0C2EC020" w14:textId="77777777" w:rsidR="00F80C09" w:rsidRDefault="00F80C09" w:rsidP="00F80C09">
      <w:pPr>
        <w:pStyle w:val="ListBullet"/>
        <w:numPr>
          <w:ilvl w:val="0"/>
          <w:numId w:val="0"/>
        </w:numPr>
        <w:ind w:left="1512"/>
      </w:pPr>
    </w:p>
    <w:p w14:paraId="045863F6" w14:textId="167EEC80" w:rsidR="00F80C09" w:rsidRDefault="00F80C09" w:rsidP="00F80C09">
      <w:pPr>
        <w:pStyle w:val="ListBullet"/>
        <w:numPr>
          <w:ilvl w:val="1"/>
          <w:numId w:val="5"/>
        </w:numPr>
      </w:pPr>
      <w:r>
        <w:t>Encode ABACABAD</w:t>
      </w:r>
    </w:p>
    <w:p w14:paraId="341A2D21" w14:textId="77777777" w:rsidR="00F80C09" w:rsidRDefault="00F80C09" w:rsidP="00F80C09">
      <w:pPr>
        <w:pStyle w:val="ListBullet"/>
        <w:numPr>
          <w:ilvl w:val="0"/>
          <w:numId w:val="0"/>
        </w:numPr>
      </w:pPr>
    </w:p>
    <w:p w14:paraId="26F8A47D" w14:textId="0DAE9088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t xml:space="preserve">Decode </w:t>
      </w:r>
      <w:r>
        <w:rPr>
          <w:rStyle w:val="textlayer--absolute"/>
          <w:rFonts w:ascii="Arial" w:hAnsi="Arial" w:cs="Arial"/>
          <w:sz w:val="25"/>
          <w:szCs w:val="25"/>
        </w:rPr>
        <w:t>100010111001010</w:t>
      </w:r>
    </w:p>
    <w:p w14:paraId="0D1799A4" w14:textId="77777777" w:rsid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459530A1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432" w:hanging="432"/>
        <w:rPr>
          <w:rStyle w:val="textlayer--absolute"/>
        </w:rPr>
      </w:pPr>
    </w:p>
    <w:p w14:paraId="1F5DC9FA" w14:textId="5096C0E1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P, NP, and NP Complete Problems</w:t>
      </w:r>
    </w:p>
    <w:p w14:paraId="75E5A75F" w14:textId="77777777" w:rsid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09CF9A5B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152"/>
        <w:rPr>
          <w:rStyle w:val="textlayer--absolute"/>
        </w:rPr>
      </w:pPr>
    </w:p>
    <w:p w14:paraId="37E3FE9A" w14:textId="7C2CA96C" w:rsidR="00F80C09" w:rsidRPr="00F80C09" w:rsidRDefault="00F80C09" w:rsidP="00F80C09">
      <w:pPr>
        <w:pStyle w:val="ListBullet"/>
        <w:numPr>
          <w:ilvl w:val="0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Decision Trees</w:t>
      </w:r>
    </w:p>
    <w:p w14:paraId="55C15E4D" w14:textId="534BF1E0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>What is Infor-Theoretic lower bound?</w:t>
      </w:r>
    </w:p>
    <w:p w14:paraId="3D8CC5E5" w14:textId="77777777" w:rsidR="00F80C09" w:rsidRPr="00F80C09" w:rsidRDefault="00F80C09" w:rsidP="00F80C09">
      <w:pPr>
        <w:pStyle w:val="ListBullet"/>
        <w:numPr>
          <w:ilvl w:val="0"/>
          <w:numId w:val="0"/>
        </w:numPr>
        <w:ind w:left="1872"/>
        <w:rPr>
          <w:rStyle w:val="textlayer--absolute"/>
        </w:rPr>
      </w:pPr>
    </w:p>
    <w:p w14:paraId="25052BCB" w14:textId="170EE84B" w:rsidR="00F80C09" w:rsidRPr="00F80C09" w:rsidRDefault="00F80C09" w:rsidP="00F80C09">
      <w:pPr>
        <w:pStyle w:val="ListBullet"/>
        <w:numPr>
          <w:ilvl w:val="1"/>
          <w:numId w:val="5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</w:rPr>
        <w:t xml:space="preserve">Draw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tree</w:t>
      </w:r>
      <w:proofErr w:type="gramEnd"/>
    </w:p>
    <w:p w14:paraId="6FA94108" w14:textId="77777777" w:rsidR="00F80C09" w:rsidRDefault="00F80C09" w:rsidP="00F80C09">
      <w:pPr>
        <w:pStyle w:val="ListParagraph"/>
      </w:pPr>
    </w:p>
    <w:p w14:paraId="382B4956" w14:textId="77777777" w:rsidR="00F80C09" w:rsidRDefault="00F80C09" w:rsidP="00F80C09">
      <w:pPr>
        <w:pStyle w:val="ListBullet"/>
        <w:numPr>
          <w:ilvl w:val="0"/>
          <w:numId w:val="0"/>
        </w:numPr>
        <w:ind w:left="1872"/>
      </w:pPr>
    </w:p>
    <w:p w14:paraId="3BB7875C" w14:textId="2E05ADF1" w:rsidR="004D4601" w:rsidRDefault="004D4601">
      <w:pPr>
        <w:pStyle w:val="Heading2"/>
      </w:pPr>
    </w:p>
    <w:sectPr w:rsidR="004D4601">
      <w:footerReference w:type="default" r:id="rId2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5FCE" w14:textId="77777777" w:rsidR="001A1600" w:rsidRDefault="001A1600">
      <w:r>
        <w:separator/>
      </w:r>
    </w:p>
    <w:p w14:paraId="21C3448E" w14:textId="77777777" w:rsidR="001A1600" w:rsidRDefault="001A1600"/>
  </w:endnote>
  <w:endnote w:type="continuationSeparator" w:id="0">
    <w:p w14:paraId="6DD994AF" w14:textId="77777777" w:rsidR="001A1600" w:rsidRDefault="001A1600">
      <w:r>
        <w:continuationSeparator/>
      </w:r>
    </w:p>
    <w:p w14:paraId="4F29E2F4" w14:textId="77777777" w:rsidR="001A1600" w:rsidRDefault="001A1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C31E" w14:textId="77777777" w:rsidR="004D460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634C3" w14:textId="77777777" w:rsidR="001A1600" w:rsidRDefault="001A1600">
      <w:r>
        <w:separator/>
      </w:r>
    </w:p>
    <w:p w14:paraId="4BE2DC14" w14:textId="77777777" w:rsidR="001A1600" w:rsidRDefault="001A1600"/>
  </w:footnote>
  <w:footnote w:type="continuationSeparator" w:id="0">
    <w:p w14:paraId="0153DA4F" w14:textId="77777777" w:rsidR="001A1600" w:rsidRDefault="001A1600">
      <w:r>
        <w:continuationSeparator/>
      </w:r>
    </w:p>
    <w:p w14:paraId="08EAC505" w14:textId="77777777" w:rsidR="001A1600" w:rsidRDefault="001A16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C0FD4"/>
    <w:multiLevelType w:val="hybridMultilevel"/>
    <w:tmpl w:val="C378586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837382656">
    <w:abstractNumId w:val="1"/>
  </w:num>
  <w:num w:numId="2" w16cid:durableId="1535457533">
    <w:abstractNumId w:val="0"/>
  </w:num>
  <w:num w:numId="3" w16cid:durableId="111368023">
    <w:abstractNumId w:val="2"/>
  </w:num>
  <w:num w:numId="4" w16cid:durableId="933129979">
    <w:abstractNumId w:val="3"/>
  </w:num>
  <w:num w:numId="5" w16cid:durableId="139627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09"/>
    <w:rsid w:val="000C401B"/>
    <w:rsid w:val="001A1600"/>
    <w:rsid w:val="002C0AE9"/>
    <w:rsid w:val="004D4601"/>
    <w:rsid w:val="00665CB2"/>
    <w:rsid w:val="00B3440B"/>
    <w:rsid w:val="00B85DD5"/>
    <w:rsid w:val="00F80C09"/>
    <w:rsid w:val="00FB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DAC1F"/>
  <w15:chartTrackingRefBased/>
  <w15:docId w15:val="{8380283D-8E93-7C41-82C2-E92B1BA0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xtlayer--absolute">
    <w:name w:val="textlayer--absolute"/>
    <w:basedOn w:val="DefaultParagraphFont"/>
    <w:rsid w:val="00F80C09"/>
  </w:style>
  <w:style w:type="paragraph" w:styleId="ListParagraph">
    <w:name w:val="List Paragraph"/>
    <w:basedOn w:val="Normal"/>
    <w:uiPriority w:val="34"/>
    <w:semiHidden/>
    <w:unhideWhenUsed/>
    <w:qFormat/>
    <w:rsid w:val="00F80C09"/>
    <w:pPr>
      <w:ind w:left="720"/>
      <w:contextualSpacing/>
    </w:pPr>
  </w:style>
  <w:style w:type="table" w:styleId="TableGrid">
    <w:name w:val="Table Grid"/>
    <w:basedOn w:val="TableNormal"/>
    <w:uiPriority w:val="39"/>
    <w:rsid w:val="00F8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8:51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24575,'95'0'0,"-60"0"0,18 0 0,-3 0 0,-30 0 0,1 0 0,-1 0 0,0 0 0,-3 0 0,0 0 0,-3 0 0,-3 0 0,-1 0 0,-3 0 0,0 0 0,1 0 0,1 0 0,-1 0 0,1 0 0,-1 0 0,0 0 0,-1 0 0,2 0 0,1 0 0,1 0 0,1 0 0,0 0 0,0 0 0,-1 0 0,-2 0 0,-1 0 0,1 0 0,-1 0 0,-1 0 0,1 0 0,0 0 0,0 0 0,1 0 0,0 0 0,4 0 0,2 0 0,2 0 0,4 0 0,-1 0 0,2 0 0,0 0 0,-4 0 0,-2 0 0,0 0 0,-3 0 0,1 0 0,-3 0 0,-1 0 0,1 0 0,-2 0 0,0 0 0,0 0 0,0 0 0,-1 0 0,0 0 0,-1 0 0,2 0 0,1 0 0,1 0 0,-1 0 0,-1 0 0,0 0 0,0 0 0,0 0 0,-2 2 0,-2 0 0,0 0 0,0 0 0,5-2 0,3 0 0,3 2 0,0 0 0,0 1 0,1-1 0,-1-2 0,0 0 0,-3 0 0,-4 0 0,-1 0 0,-1 0 0,1 0 0,1 0 0,0 0 0,-1 0 0,1 0 0,2 0 0,2 0 0,3 0 0,3 0 0,-2 0 0,0 0 0,0 0 0,1 0 0,-1 0 0,-1 0 0,-2 0 0,0 0 0,0 0 0,-2 0 0,1 0 0,-1 0 0,2 0 0,2 0 0,-1 0 0,1 0 0,-2 0 0,0 0 0,2 0 0,-1 0 0,-1 0 0,-3 0 0,-1 0 0,-1 0 0,1 0 0,-1 0 0,0 0 0,-1 0 0,1 0 0,-1 0 0,0 0 0,2 0 0,-1 0 0,1 0 0,-1 0 0,-1-2 0,-1-1 0,-1-3 0,-2-1 0,-1 0 0,1 1 0,-2-1 0,0-1 0,-2-2 0,-2 3 0,-1 3 0,-3 2 0,-2 2 0,4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49:58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24575,'0'26'0,"0"4"0,0 7 0,0 1 0,0-4 0,0-4 0,0-7 0,0-5 0,0-6 0,0-1 0,0-2 0,0 0 0,0 0 0,0 0 0,0 4 0,0 10 0,0 5 0,0 10 0,0 4 0,2-1 0,0 1 0,1-6 0,-1-8 0,0-4 0,1-5 0,-1-6 0,0-2 0,-1-1 0,-1 1 0,1 5 0,2 3 0,-1 4 0,0-1 0,-1-1 0,1-3 0,0-6 0,0-1 0,0-2 0,-2-1 0,2-2 0,0 0 0,0 1 0,-1 2 0,-1 1 0,0-1 0,0-2 0,0 0 0,0 2 0,0-1 0,0 1 0,2-2 0,-2-3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24575,'18'-4'0,"4"1"0,19 3 0,4 0 0,18 0 0,3 0 0,1 0 0,3 0 0,-15 0 0,-1 0 0,-13 0 0,-1 0 0,-8 0 0,-6 0 0,-4 0 0,-7 0 0,-1 0 0,-2 0 0,-2 0 0,18 0 0,9 0 0,21 0 0,-4 0 0,-5 0 0,-11 0 0,-8 0 0,-7 0 0,-6 0 0,-6 0 0,-1 0 0,0 0 0,-5 0 0,-1 0 0</inkml:trace>
  <inkml:trace contextRef="#ctx0" brushRef="#br0" timeOffset="2096">2263 1 24575,'15'0'0,"0"0"0,4 0 0,2 0 0,12 0 0,2 0 0,0 0 0,2 0 0,-4 0 0,2 0 0,-2 0 0,-1 0 0,-1 0 0,4 0 0,5 0 0,4 0 0,23 0 0,-14 0 0,15 2 0,-24 3 0,-11 0 0,-8 0 0,-10-3 0,-5-2 0,1 0 0,-2 0 0,0 0 0,1 0 0,4 0 0,2 0 0,3 0 0,-3 0 0,-2 0 0,-3 0 0,-1 0 0,0 0 0,0 0 0,-1 0 0,2 0 0,2 0 0,6 0 0,8 0 0,2 0 0,1 0 0,-3 0 0,-4 0 0,-1 0 0,-3 0 0,-4 0 0,-3 0 0,-3 0 0,0 0 0,-1 0 0,-1 0 0,6 0 0,1 0 0,5 0 0,2 0 0,-6 0 0,-1 0 0,-5 0 0,0 0 0,-5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1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24575,'20'0'0,"6"0"0,20 0 0,13 0 0,11 0 0,2 0 0,2 0 0,-6 0 0,0 0 0,0 0 0,-5 0 0,1 0 0,-8 0 0,-9 0 0,-16 0 0,-8 0 0,-10 0 0,-3 0 0,-1 0 0,-1 0 0,0 0 0,5 0 0,4 0 0,3 0 0,1 0 0,-2 0 0,2 0 0,2 0 0,4 0 0,3 0 0,1 0 0,-1 0 0,-5 0 0,-5 0 0,-4 0 0,-4 0 0,-1 0 0,-3 0 0,-1 1 0,-2 1 0,1 2 0,4 0 0,7-1 0,2-1 0,2 0 0,-5 0 0,4 1 0,2-1 0,3-2 0,3 0 0,-4 0 0,-1 0 0,-5 0 0,-3 0 0,-4 0 0,-4-2 0,-3 2 0,-2-2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14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24575,'0'31'0,"0"12"0,0 16 0,0 9 0,0 2 0,0-2 0,0-6 0,0-10 0,0-14 0,0-5 0,0-7 0,0-7 0,0-2 0,0-5 0,0-1 0,0-1 0,0 2 0,0-2 0,0 4 0,0 2 0,0 5 0,0-1 0,0-3 0,0-4 0,0-4 0,0-4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7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24575,'0'9'0,"0"6"0,0 9 0,0 2 0,0 1 0,0-8 0,0-6 0,0-2 0,0-4 0,0 1 0,0 0 0,0 3 0,0 0 0,0 2 0,0 0 0,0-3 0,0-1 0,0 1 0,0 3 0,0 5 0,0 3 0,0 2 0,0 1 0,0-2 0,0 13 0,0-10 0,0 7 0,0-16 0,0-3 0,0-4 0,0-1 0,0 1 0,0-5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24575,'14'0'0,"1"0"0,17 0 0,7 0 0,10 0 0,12 0 0,-7 0 0,4 0 0,-5 0 0,-15 0 0,-1 0 0,-1 0 0,4 0 0,2 0 0,-3 0 0,0 2 0,-2 1 0,2 0 0,0 0 0,-1-3 0,-4 1 0,-2 1 0,43 3 0,-27 0 0,32 1 0,-43-1 0,-5-2 0,-7-1 0,-5-1 0,-5-1 0,-4 0 0,-2 0 0,-1 0 0,0 0 0,1 0 0,-1 0 0,-1 0 0,1 0 0,-1 0 0,1 0 0,1 0 0,-1 0 0,1 0 0,-1 0 0,0 0 0,0 0 0,1 0 0,3 0 0,6-2 0,3 0 0,0-2 0,-2-1 0,-7 0 0,-1 1 0,-3 1 0,0 1 0,0 2 0,-1 0 0,1 0 0,0 0 0,0 0 0,1-2 0,-1 0 0,0 0 0,0-2 0,-4 4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1:3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24575,'23'0'0,"10"2"0,8 3 0,7 5 0,6 5 0,1 2 0,12 7 0,7 1 0,5 5 0,4 3 0,-2-2 0,-6-2 0,-1-1 0,-12 0 0,11 9 0,-9-7 0,8 5 0,-14-11 0,-5 0 0,-5-1 0,1 3 0,2 4 0,-1 2 0,-4 1 0,-7-3 0,-1 0 0,-1 4 0,2 4 0,-3 0 0,-5-1 0,-7-3 0,-5-5 0,-3-5 0,-4-5 0,-3-6 0,-5-3 0,-2-1 0,-2-1 0,0 2 0,0 1 0,0 0 0,0 0 0,0-2 0,0 0 0,0 0 0,0-2 0,0 1 0,0 0 0,0 0 0,0 0 0,0-1 0,0 1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9T16:50:0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 24575,'21'-5'0,"8"2"0,32 3 0,12 0 0,7 0 0,8 0 0,-13 0 0,-2 0 0,-6 0 0,0 0 0,9 0 0,-26 0 0,1 0 0,28 0 0,17 0 0,-30 0 0,4 0 0,-3 0 0,-8 0 0,-10 0 0,-10 2 0,-11 0 0,-8 3 0,-6-1 0,-5-2 0,-2 0 0,15 0 0,2 0 0,13 0 0,-11 0 0,-5-1 0,-10-1 0,-3 2 0,0 0 0,-1 0 0,0 0 0,1-2 0,4 0 0,6 0 0,7 0 0,5 0 0,1 0 0,-2 0 0,-6 0 0,-6 0 0,-6 0 0,-1 0 0,0 0 0,-5 0 0,-1 0 0</inkml:trace>
  <inkml:trace contextRef="#ctx0" brushRef="#br0" timeOffset="2530">0 212 24575,'0'9'0,"0"5"0,0 16 0,0 7 0,0 5 0,0-6 0,0-7 0,0-2 0,0-4 0,0 1 0,0-7 0,0 5 0,0 2 0,0 3 0,0 6 0,0 2 0,0 0 0,0-1 0,0-8 0,0-6 0,0-4 0,0-4 0,0 0 0,0-1 0,0-1 0,0 2 0,0 2 0,0 4 0,0 4 0,0 4 0,0 4 0,0-1 0,0-1 0,0-4 0,0-6 0,0-3 0,0-3 0,0-3 0,0-4 0,0-2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35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6</cp:revision>
  <dcterms:created xsi:type="dcterms:W3CDTF">2024-04-29T16:12:00Z</dcterms:created>
  <dcterms:modified xsi:type="dcterms:W3CDTF">2024-04-29T16:51:00Z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