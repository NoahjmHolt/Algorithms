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B1C5" w14:textId="2A80717E" w:rsidR="002215D0" w:rsidRDefault="00101E4E">
      <w:pPr>
        <w:pStyle w:val="Heading1"/>
      </w:pPr>
      <w:r>
        <w:t>Homework 4</w:t>
      </w:r>
    </w:p>
    <w:p w14:paraId="3689A94A" w14:textId="277FF8F3" w:rsidR="002215D0" w:rsidRDefault="00101E4E" w:rsidP="00101E4E">
      <w:pPr>
        <w:pStyle w:val="ListBullet"/>
        <w:numPr>
          <w:ilvl w:val="0"/>
          <w:numId w:val="5"/>
        </w:numPr>
      </w:pPr>
      <w:r>
        <w:t>Master Theorem</w:t>
      </w:r>
    </w:p>
    <w:p w14:paraId="7AB5BDF8" w14:textId="0EEA7BF2" w:rsidR="00101E4E" w:rsidRDefault="00101E4E" w:rsidP="00101E4E">
      <w:pPr>
        <w:pStyle w:val="ListBullet"/>
        <w:numPr>
          <w:ilvl w:val="1"/>
          <w:numId w:val="5"/>
        </w:numPr>
      </w:pPr>
      <w:r>
        <w:t>T(n) = 5T(n/3) + n</w:t>
      </w:r>
    </w:p>
    <w:p w14:paraId="34D3BE43" w14:textId="70164A96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>a</w:t>
      </w:r>
      <w:r w:rsidR="00101E4E">
        <w:t xml:space="preserve"> = 5, b = 3, d = 1</w:t>
      </w:r>
      <w:r>
        <w:t>,</w:t>
      </w:r>
      <w:r>
        <w:tab/>
      </w:r>
      <w:r>
        <w:tab/>
        <w:t>b^ d = 3 &lt; 5 = a</w:t>
      </w:r>
    </w:p>
    <w:p w14:paraId="4DF87ED2" w14:textId="5AF0CE58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6D9A0ACD" w14:textId="0C7CD1CD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log3 (n) ) )</w:t>
      </w:r>
    </w:p>
    <w:p w14:paraId="2B77225E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40A56ABA" w14:textId="6EB55910" w:rsidR="00101E4E" w:rsidRDefault="00101E4E" w:rsidP="00101E4E">
      <w:pPr>
        <w:pStyle w:val="ListBullet"/>
        <w:numPr>
          <w:ilvl w:val="1"/>
          <w:numId w:val="5"/>
        </w:numPr>
      </w:pPr>
      <w:r>
        <w:t>T(n) = 2</w:t>
      </w:r>
      <w:r w:rsidR="00EC07B4">
        <w:t>.</w:t>
      </w:r>
      <w:r>
        <w:t>7T(n/5) + n^2</w:t>
      </w:r>
    </w:p>
    <w:p w14:paraId="28D40AE7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>a = 2.7, b = 5, d = 2,</w:t>
      </w:r>
      <w:r>
        <w:tab/>
      </w:r>
      <w:proofErr w:type="spellStart"/>
      <w:r>
        <w:t>b^d</w:t>
      </w:r>
      <w:proofErr w:type="spellEnd"/>
      <w:r>
        <w:t xml:space="preserve"> = 25 &gt; 2.7 = a</w:t>
      </w:r>
    </w:p>
    <w:p w14:paraId="2735351C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32FB3D53" w14:textId="644035DD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(n^2)</w:t>
      </w:r>
    </w:p>
    <w:p w14:paraId="2DBBBB94" w14:textId="77777777" w:rsidR="007623F7" w:rsidRDefault="007623F7" w:rsidP="00101E4E">
      <w:pPr>
        <w:pStyle w:val="ListBullet"/>
        <w:numPr>
          <w:ilvl w:val="0"/>
          <w:numId w:val="0"/>
        </w:numPr>
        <w:ind w:left="432" w:hanging="432"/>
      </w:pPr>
    </w:p>
    <w:p w14:paraId="24FC36EA" w14:textId="0EC3637A" w:rsidR="00101E4E" w:rsidRDefault="00101E4E" w:rsidP="00101E4E">
      <w:pPr>
        <w:pStyle w:val="ListBullet"/>
        <w:numPr>
          <w:ilvl w:val="1"/>
          <w:numId w:val="5"/>
        </w:numPr>
      </w:pPr>
      <w:r>
        <w:t>T(n) = 2T(n-1) + n</w:t>
      </w:r>
    </w:p>
    <w:p w14:paraId="37CCAB3E" w14:textId="3E2D8A9B" w:rsidR="00101E4E" w:rsidRDefault="00EC07B4" w:rsidP="00101E4E">
      <w:pPr>
        <w:pStyle w:val="ListBullet"/>
        <w:numPr>
          <w:ilvl w:val="0"/>
          <w:numId w:val="0"/>
        </w:numPr>
      </w:pPr>
      <w:r w:rsidRPr="006C1043">
        <w:rPr>
          <w:highlight w:val="yellow"/>
        </w:rPr>
        <w:t>There is no b in this case</w:t>
      </w:r>
      <w:r>
        <w:t xml:space="preserve"> and therefore we cannot use the master </w:t>
      </w:r>
      <w:proofErr w:type="gramStart"/>
      <w:r>
        <w:t>theorem</w:t>
      </w:r>
      <w:proofErr w:type="gramEnd"/>
    </w:p>
    <w:p w14:paraId="1054BC4C" w14:textId="77777777" w:rsidR="007623F7" w:rsidRDefault="007623F7" w:rsidP="00101E4E">
      <w:pPr>
        <w:pStyle w:val="ListBullet"/>
        <w:numPr>
          <w:ilvl w:val="0"/>
          <w:numId w:val="0"/>
        </w:numPr>
      </w:pPr>
    </w:p>
    <w:p w14:paraId="3B2CA08F" w14:textId="7B3B83D5" w:rsidR="00101E4E" w:rsidRDefault="00101E4E" w:rsidP="00101E4E">
      <w:pPr>
        <w:pStyle w:val="ListBullet"/>
        <w:numPr>
          <w:ilvl w:val="1"/>
          <w:numId w:val="5"/>
        </w:numPr>
      </w:pPr>
      <w:r>
        <w:t>T(n) = 1.1</w:t>
      </w:r>
      <w:r w:rsidR="00EC07B4">
        <w:t xml:space="preserve"> </w:t>
      </w:r>
      <w:proofErr w:type="gramStart"/>
      <w:r>
        <w:t>T(</w:t>
      </w:r>
      <w:proofErr w:type="gramEnd"/>
      <w:r>
        <w:t>0.2n) + 1</w:t>
      </w:r>
      <w:r w:rsidR="00EC07B4">
        <w:t xml:space="preserve"> =  1.1 T(n/5) +1</w:t>
      </w:r>
    </w:p>
    <w:p w14:paraId="5B932206" w14:textId="399E5FBA" w:rsidR="00101E4E" w:rsidRDefault="00EC07B4" w:rsidP="00101E4E">
      <w:pPr>
        <w:pStyle w:val="ListBullet"/>
        <w:numPr>
          <w:ilvl w:val="0"/>
          <w:numId w:val="0"/>
        </w:numPr>
      </w:pPr>
      <w:r>
        <w:t>a = 1.1, b = 5, d = 0</w:t>
      </w:r>
      <w:r>
        <w:tab/>
      </w:r>
      <w:proofErr w:type="spellStart"/>
      <w:r>
        <w:t>b^d</w:t>
      </w:r>
      <w:proofErr w:type="spellEnd"/>
      <w:r>
        <w:t xml:space="preserve"> = 1 &lt; 1.1 = a</w:t>
      </w:r>
    </w:p>
    <w:p w14:paraId="64EA2C18" w14:textId="77777777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0DF64409" w14:textId="6C3D734A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log5 (n) ) )</w:t>
      </w:r>
      <w:r>
        <w:t xml:space="preserve"> </w:t>
      </w:r>
    </w:p>
    <w:p w14:paraId="777F5A4C" w14:textId="77777777" w:rsidR="007623F7" w:rsidRDefault="007623F7" w:rsidP="00EC07B4">
      <w:pPr>
        <w:pStyle w:val="ListBullet"/>
        <w:numPr>
          <w:ilvl w:val="0"/>
          <w:numId w:val="0"/>
        </w:numPr>
        <w:ind w:left="432" w:hanging="432"/>
      </w:pPr>
    </w:p>
    <w:p w14:paraId="3A187427" w14:textId="67B6D3C1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2T(n/2) + </w:t>
      </w:r>
      <w:proofErr w:type="spellStart"/>
      <w:r>
        <w:t>nlogn</w:t>
      </w:r>
      <w:proofErr w:type="spellEnd"/>
    </w:p>
    <w:p w14:paraId="29498509" w14:textId="736AA09B" w:rsidR="007623F7" w:rsidRDefault="00A667A5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a = 2, b = 2, c = </w:t>
      </w:r>
      <w:r w:rsidR="00E31B40">
        <w:t>log 2 (2) = 1</w:t>
      </w:r>
    </w:p>
    <w:p w14:paraId="0DAEF17F" w14:textId="59FE717A" w:rsidR="00E31B40" w:rsidRDefault="00E31B40" w:rsidP="00101E4E">
      <w:pPr>
        <w:pStyle w:val="ListBullet"/>
        <w:numPr>
          <w:ilvl w:val="0"/>
          <w:numId w:val="0"/>
        </w:numPr>
        <w:ind w:left="432" w:hanging="432"/>
      </w:pPr>
      <w:r>
        <w:t>n^1 log n == f(n) meaning the MT is balanced</w:t>
      </w:r>
    </w:p>
    <w:p w14:paraId="68AD0684" w14:textId="34591203" w:rsidR="00E31B40" w:rsidRDefault="00E31B40" w:rsidP="00E31B40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lastRenderedPageBreak/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r>
        <w:rPr>
          <w:highlight w:val="yellow"/>
        </w:rPr>
        <w:t xml:space="preserve"> </w:t>
      </w:r>
      <w:r w:rsidRPr="006C1043">
        <w:rPr>
          <w:highlight w:val="yellow"/>
        </w:rPr>
        <w:t>log(n</w:t>
      </w:r>
      <w:proofErr w:type="gramStart"/>
      <w:r w:rsidRPr="006C1043">
        <w:rPr>
          <w:highlight w:val="yellow"/>
        </w:rPr>
        <w:t>) )</w:t>
      </w:r>
      <w:proofErr w:type="gramEnd"/>
      <w:r>
        <w:t xml:space="preserve"> </w:t>
      </w:r>
    </w:p>
    <w:p w14:paraId="7330ABA1" w14:textId="0AC0D458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2T(n/2) + n^1/2 </w:t>
      </w:r>
    </w:p>
    <w:p w14:paraId="44EA7980" w14:textId="135574D3" w:rsidR="00101E4E" w:rsidRDefault="00EC07B4" w:rsidP="00101E4E">
      <w:pPr>
        <w:pStyle w:val="ListBullet"/>
        <w:numPr>
          <w:ilvl w:val="0"/>
          <w:numId w:val="0"/>
        </w:numPr>
        <w:ind w:left="432" w:hanging="432"/>
      </w:pPr>
      <w:r>
        <w:t xml:space="preserve">a = 2, b = 2, d = ½ </w:t>
      </w:r>
      <w:r>
        <w:tab/>
      </w:r>
      <w:proofErr w:type="spellStart"/>
      <w:r>
        <w:t>b^d</w:t>
      </w:r>
      <w:proofErr w:type="spellEnd"/>
      <w:r>
        <w:t xml:space="preserve"> ~= 1.414 &lt; 2 = a</w:t>
      </w:r>
    </w:p>
    <w:p w14:paraId="652C05A0" w14:textId="77777777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less than a, this is recursion </w:t>
      </w:r>
      <w:proofErr w:type="gramStart"/>
      <w:r>
        <w:t>dominant</w:t>
      </w:r>
      <w:proofErr w:type="gramEnd"/>
    </w:p>
    <w:p w14:paraId="64E0A902" w14:textId="417606BE" w:rsidR="00EC07B4" w:rsidRDefault="00EC07B4" w:rsidP="00EC07B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</w:t>
      </w:r>
      <w:r w:rsidR="00B66A88" w:rsidRPr="006C1043">
        <w:rPr>
          <w:highlight w:val="yellow"/>
        </w:rPr>
        <w:t>2</w:t>
      </w:r>
      <w:r w:rsidRPr="006C1043">
        <w:rPr>
          <w:highlight w:val="yellow"/>
        </w:rPr>
        <w:t xml:space="preserve"> (n) ) )</w:t>
      </w:r>
    </w:p>
    <w:p w14:paraId="62FED486" w14:textId="77777777" w:rsidR="00EC07B4" w:rsidRDefault="00EC07B4" w:rsidP="00101E4E">
      <w:pPr>
        <w:pStyle w:val="ListBullet"/>
        <w:numPr>
          <w:ilvl w:val="0"/>
          <w:numId w:val="0"/>
        </w:numPr>
        <w:ind w:left="432" w:hanging="432"/>
      </w:pPr>
    </w:p>
    <w:p w14:paraId="2D353E1E" w14:textId="5A527293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4T(n/2) + (n^4 – n + </w:t>
      </w:r>
      <w:proofErr w:type="gramStart"/>
      <w:r>
        <w:t>10)^</w:t>
      </w:r>
      <w:proofErr w:type="gramEnd"/>
      <w:r>
        <w:t>1/2</w:t>
      </w:r>
      <w:r w:rsidR="007623F7">
        <w:t xml:space="preserve"> ~= </w:t>
      </w:r>
      <w:r w:rsidR="007623F7">
        <w:sym w:font="Symbol" w:char="F051"/>
      </w:r>
      <w:r w:rsidR="007623F7">
        <w:t xml:space="preserve"> (n^2)</w:t>
      </w:r>
    </w:p>
    <w:p w14:paraId="38276EDB" w14:textId="6588D8B0" w:rsidR="00101E4E" w:rsidRDefault="007623F7" w:rsidP="00101E4E">
      <w:pPr>
        <w:pStyle w:val="ListBullet"/>
        <w:numPr>
          <w:ilvl w:val="0"/>
          <w:numId w:val="0"/>
        </w:numPr>
        <w:ind w:left="432" w:hanging="432"/>
      </w:pPr>
      <w:r>
        <w:t>a = 4, b = 2, d = 2</w:t>
      </w:r>
      <w:r>
        <w:tab/>
      </w:r>
      <w:r>
        <w:tab/>
      </w:r>
      <w:proofErr w:type="spellStart"/>
      <w:r>
        <w:t>b^d</w:t>
      </w:r>
      <w:proofErr w:type="spellEnd"/>
      <w:r>
        <w:t xml:space="preserve"> = 4 == 4 = a</w:t>
      </w:r>
    </w:p>
    <w:p w14:paraId="4E00A861" w14:textId="0F5B3EB9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equal to a, this is </w:t>
      </w:r>
      <w:proofErr w:type="gramStart"/>
      <w:r>
        <w:t>balanced</w:t>
      </w:r>
      <w:proofErr w:type="gramEnd"/>
    </w:p>
    <w:p w14:paraId="3342AB89" w14:textId="083DB46B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log2 (n) ) log 2 (n) )</w:t>
      </w:r>
    </w:p>
    <w:p w14:paraId="7E4CBED9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</w:p>
    <w:p w14:paraId="6E9CDDB0" w14:textId="2FFE62D3" w:rsidR="00101E4E" w:rsidRPr="00101E4E" w:rsidRDefault="00101E4E" w:rsidP="00101E4E">
      <w:pPr>
        <w:pStyle w:val="ListBullet"/>
        <w:numPr>
          <w:ilvl w:val="1"/>
          <w:numId w:val="5"/>
        </w:numPr>
      </w:pPr>
      <w:r>
        <w:t xml:space="preserve">T(n) = 7T(n/3) +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nary>
      </m:oMath>
      <w:r w:rsidR="00B66A88">
        <w:rPr>
          <w:rFonts w:eastAsiaTheme="minorEastAsia"/>
        </w:rPr>
        <w:t xml:space="preserve"> </w:t>
      </w:r>
      <w:proofErr w:type="gramStart"/>
      <w:r w:rsidR="00B66A88">
        <w:rPr>
          <w:rFonts w:eastAsiaTheme="minorEastAsia"/>
        </w:rPr>
        <w:t>=  7</w:t>
      </w:r>
      <w:proofErr w:type="gramEnd"/>
      <w:r w:rsidR="00B66A88">
        <w:rPr>
          <w:rFonts w:eastAsiaTheme="minorEastAsia"/>
        </w:rPr>
        <w:t xml:space="preserve"> T(n/3) + (n^2 +n)/2</w:t>
      </w:r>
    </w:p>
    <w:p w14:paraId="4B9F40A8" w14:textId="1DB905F3" w:rsidR="00101E4E" w:rsidRDefault="007623F7" w:rsidP="00101E4E">
      <w:pPr>
        <w:pStyle w:val="ListBullet"/>
        <w:numPr>
          <w:ilvl w:val="0"/>
          <w:numId w:val="0"/>
        </w:numPr>
        <w:ind w:left="432" w:hanging="432"/>
      </w:pPr>
      <w:r>
        <w:t>a = 7, b = 3, d = 2</w:t>
      </w:r>
      <w:r>
        <w:tab/>
      </w:r>
      <w:r>
        <w:tab/>
      </w:r>
      <w:proofErr w:type="spellStart"/>
      <w:r>
        <w:t>b^d</w:t>
      </w:r>
      <w:proofErr w:type="spellEnd"/>
      <w:r>
        <w:t xml:space="preserve"> = 9 &gt; 7 = a</w:t>
      </w:r>
    </w:p>
    <w:p w14:paraId="2A50D18E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71D4C1CE" w14:textId="5A0D7E90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(n^2)</w:t>
      </w:r>
    </w:p>
    <w:p w14:paraId="3FE289B4" w14:textId="77777777" w:rsidR="007623F7" w:rsidRDefault="007623F7" w:rsidP="007623F7">
      <w:pPr>
        <w:pStyle w:val="ListBullet"/>
        <w:numPr>
          <w:ilvl w:val="0"/>
          <w:numId w:val="0"/>
        </w:numPr>
        <w:ind w:left="432" w:hanging="432"/>
      </w:pPr>
    </w:p>
    <w:p w14:paraId="12F18C25" w14:textId="06B40FA7" w:rsidR="00101E4E" w:rsidRDefault="00101E4E" w:rsidP="00101E4E">
      <w:pPr>
        <w:pStyle w:val="ListBullet"/>
        <w:numPr>
          <w:ilvl w:val="1"/>
          <w:numId w:val="5"/>
        </w:numPr>
      </w:pPr>
      <w:r>
        <w:t xml:space="preserve">T(n) = 4T(n/2) + </w:t>
      </w:r>
      <w:proofErr w:type="spellStart"/>
      <w:r>
        <w:t>n^n</w:t>
      </w:r>
      <w:proofErr w:type="spellEnd"/>
    </w:p>
    <w:p w14:paraId="1FF25263" w14:textId="2E4F7396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Not in right format to get d,</w:t>
      </w:r>
      <w:r>
        <w:t xml:space="preserve"> though </w:t>
      </w:r>
      <w:proofErr w:type="spellStart"/>
      <w:r>
        <w:t>n^n</w:t>
      </w:r>
      <w:proofErr w:type="spellEnd"/>
      <w:r>
        <w:t xml:space="preserve"> is one of the worst complexities so will assume that is the dominant one. </w:t>
      </w:r>
    </w:p>
    <w:p w14:paraId="4F1C3E31" w14:textId="77777777" w:rsidR="007623F7" w:rsidRDefault="007623F7" w:rsidP="00B66A88">
      <w:pPr>
        <w:pStyle w:val="ListBullet"/>
        <w:numPr>
          <w:ilvl w:val="0"/>
          <w:numId w:val="0"/>
        </w:numPr>
        <w:ind w:left="432" w:hanging="432"/>
      </w:pPr>
    </w:p>
    <w:p w14:paraId="1139D86E" w14:textId="7ED98705" w:rsidR="00101E4E" w:rsidRDefault="00101E4E" w:rsidP="00101E4E">
      <w:pPr>
        <w:pStyle w:val="ListBullet"/>
        <w:numPr>
          <w:ilvl w:val="1"/>
          <w:numId w:val="5"/>
        </w:numPr>
      </w:pPr>
      <w:r>
        <w:t>T(n) = 8T(n/3) + n^3</w:t>
      </w:r>
    </w:p>
    <w:p w14:paraId="3D8E7AD6" w14:textId="33634E0E" w:rsidR="00101E4E" w:rsidRDefault="00B66A88" w:rsidP="00101E4E">
      <w:pPr>
        <w:pStyle w:val="ListBullet"/>
        <w:numPr>
          <w:ilvl w:val="0"/>
          <w:numId w:val="0"/>
        </w:numPr>
        <w:ind w:left="432" w:hanging="432"/>
      </w:pPr>
      <w:r>
        <w:t>a = 8, b = 3, d = 3</w:t>
      </w:r>
      <w:r>
        <w:tab/>
      </w:r>
      <w:r>
        <w:tab/>
      </w:r>
      <w:proofErr w:type="spellStart"/>
      <w:r>
        <w:t>b^d</w:t>
      </w:r>
      <w:proofErr w:type="spellEnd"/>
      <w:r>
        <w:t xml:space="preserve"> = 27 &gt; 8 = a</w:t>
      </w:r>
    </w:p>
    <w:p w14:paraId="7F519765" w14:textId="77777777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>
        <w:t xml:space="preserve">since </w:t>
      </w:r>
      <w:proofErr w:type="spellStart"/>
      <w:r>
        <w:t>b^d</w:t>
      </w:r>
      <w:proofErr w:type="spellEnd"/>
      <w:r>
        <w:t xml:space="preserve"> is greater than a, this is overhead </w:t>
      </w:r>
      <w:proofErr w:type="gramStart"/>
      <w:r>
        <w:t>dominate</w:t>
      </w:r>
      <w:proofErr w:type="gramEnd"/>
    </w:p>
    <w:p w14:paraId="013B533E" w14:textId="36C89854" w:rsidR="00B66A88" w:rsidRDefault="00B66A88" w:rsidP="00B66A88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(n^3)</w:t>
      </w:r>
    </w:p>
    <w:p w14:paraId="1F91E5E1" w14:textId="77777777" w:rsidR="00101E4E" w:rsidRDefault="00101E4E" w:rsidP="00101E4E">
      <w:pPr>
        <w:pStyle w:val="ListBullet"/>
        <w:numPr>
          <w:ilvl w:val="0"/>
          <w:numId w:val="0"/>
        </w:numPr>
        <w:ind w:left="720"/>
      </w:pPr>
    </w:p>
    <w:p w14:paraId="4C487A21" w14:textId="7AD38493" w:rsidR="00101E4E" w:rsidRDefault="00101E4E" w:rsidP="00101E4E">
      <w:pPr>
        <w:pStyle w:val="ListBullet"/>
        <w:numPr>
          <w:ilvl w:val="0"/>
          <w:numId w:val="5"/>
        </w:numPr>
      </w:pPr>
      <w:r>
        <w:t>D&amp;C Master Theorem</w:t>
      </w:r>
    </w:p>
    <w:p w14:paraId="27657EF5" w14:textId="22A8F36E" w:rsidR="00101E4E" w:rsidRDefault="00101E4E" w:rsidP="00101E4E">
      <w:pPr>
        <w:pStyle w:val="ListBullet"/>
        <w:numPr>
          <w:ilvl w:val="1"/>
          <w:numId w:val="5"/>
        </w:numPr>
      </w:pPr>
      <w:r>
        <w:lastRenderedPageBreak/>
        <w:t>Algo 1</w:t>
      </w:r>
      <w:r w:rsidR="00A6456B">
        <w:tab/>
        <w:t>T(n) = 1 T(n/3) + 1</w:t>
      </w:r>
    </w:p>
    <w:p w14:paraId="090FF4BE" w14:textId="7A0CD5B5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a = 1, b = 3, d = 0</w:t>
      </w:r>
      <w:r>
        <w:tab/>
      </w:r>
      <w:r>
        <w:tab/>
      </w:r>
      <w:proofErr w:type="spellStart"/>
      <w:r>
        <w:t>b^d</w:t>
      </w:r>
      <w:proofErr w:type="spellEnd"/>
      <w:r>
        <w:t xml:space="preserve"> = 1 == 1 = a</w:t>
      </w:r>
    </w:p>
    <w:p w14:paraId="2EF82D5A" w14:textId="2DF075A9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Worst case</w:t>
      </w:r>
      <w:r w:rsidRPr="00A6456B">
        <w:t xml:space="preserve"> </w:t>
      </w:r>
      <w:r>
        <w:t>would be if there were no negative numbers in the list as it looks as though the algorithm looks for the first negative number?</w:t>
      </w:r>
    </w:p>
    <w:p w14:paraId="1AE88527" w14:textId="24405BA1" w:rsidR="00A6456B" w:rsidRDefault="00A6456B" w:rsidP="00A6456B">
      <w:pPr>
        <w:pStyle w:val="ListBullet"/>
        <w:numPr>
          <w:ilvl w:val="0"/>
          <w:numId w:val="0"/>
        </w:numPr>
        <w:ind w:left="432"/>
      </w:pP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log3 (n) ) log 3 (n) )</w:t>
      </w:r>
    </w:p>
    <w:p w14:paraId="676C3CCC" w14:textId="39169A21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r>
        <w:t>Best case the fir</w:t>
      </w:r>
      <w:r w:rsidR="002C2398">
        <w:t xml:space="preserve">st element is negative as it makes the recursive call at the front of the list </w:t>
      </w:r>
      <w:proofErr w:type="gramStart"/>
      <w:r w:rsidR="002C2398">
        <w:t>first</w:t>
      </w:r>
      <w:proofErr w:type="gramEnd"/>
    </w:p>
    <w:p w14:paraId="43E01156" w14:textId="0334B93B" w:rsidR="00101E4E" w:rsidRDefault="00101E4E" w:rsidP="00101E4E">
      <w:pPr>
        <w:pStyle w:val="ListBullet"/>
        <w:numPr>
          <w:ilvl w:val="1"/>
          <w:numId w:val="5"/>
        </w:numPr>
      </w:pPr>
      <w:r>
        <w:t>Algo 2</w:t>
      </w:r>
      <w:r w:rsidR="002C2398">
        <w:tab/>
        <w:t>T(n) = 2 T(n/2) + 1</w:t>
      </w:r>
    </w:p>
    <w:p w14:paraId="1E678914" w14:textId="789BD42D" w:rsidR="002C2398" w:rsidRDefault="002C2398" w:rsidP="002C2398">
      <w:pPr>
        <w:pStyle w:val="ListBullet"/>
        <w:numPr>
          <w:ilvl w:val="0"/>
          <w:numId w:val="0"/>
        </w:numPr>
        <w:ind w:left="432" w:hanging="432"/>
      </w:pPr>
      <w:r>
        <w:t>a = 2, b = 2, d = 0</w:t>
      </w:r>
      <w:r>
        <w:tab/>
      </w:r>
      <w:r>
        <w:tab/>
      </w:r>
      <w:proofErr w:type="spellStart"/>
      <w:r>
        <w:t>b^d</w:t>
      </w:r>
      <w:proofErr w:type="spellEnd"/>
      <w:r>
        <w:t xml:space="preserve"> = 1 &lt; 2 = a so this is recursive dominant</w:t>
      </w:r>
    </w:p>
    <w:p w14:paraId="737A6F3A" w14:textId="08029DD2" w:rsidR="006C1043" w:rsidRDefault="006C1043" w:rsidP="006C1043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 xml:space="preserve">therefore </w:t>
      </w:r>
      <w:r w:rsidRPr="006C1043">
        <w:rPr>
          <w:highlight w:val="yellow"/>
        </w:rPr>
        <w:sym w:font="Symbol" w:char="F051"/>
      </w:r>
      <w:r w:rsidRPr="006C1043">
        <w:rPr>
          <w:highlight w:val="yellow"/>
        </w:rPr>
        <w:t xml:space="preserve"> (n</w:t>
      </w:r>
      <w:proofErr w:type="gramStart"/>
      <w:r w:rsidRPr="006C1043">
        <w:rPr>
          <w:highlight w:val="yellow"/>
        </w:rPr>
        <w:t>^(</w:t>
      </w:r>
      <w:proofErr w:type="gramEnd"/>
      <w:r w:rsidRPr="006C1043">
        <w:rPr>
          <w:highlight w:val="yellow"/>
        </w:rPr>
        <w:t>log2 (n) ) )</w:t>
      </w:r>
    </w:p>
    <w:p w14:paraId="171760EA" w14:textId="0A849940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Wost</w:t>
      </w:r>
      <w:proofErr w:type="spellEnd"/>
      <w:r>
        <w:t xml:space="preserve"> case </w:t>
      </w:r>
      <w:r w:rsidR="002C2398">
        <w:t xml:space="preserve">would be same as the best case as this simply looks like it sums all the elements in a </w:t>
      </w:r>
      <w:proofErr w:type="gramStart"/>
      <w:r w:rsidR="002C2398">
        <w:t>list</w:t>
      </w:r>
      <w:proofErr w:type="gramEnd"/>
    </w:p>
    <w:p w14:paraId="16F6ED46" w14:textId="77777777" w:rsidR="00A6456B" w:rsidRDefault="00A6456B" w:rsidP="002C2398">
      <w:pPr>
        <w:pStyle w:val="ListBullet"/>
        <w:numPr>
          <w:ilvl w:val="0"/>
          <w:numId w:val="0"/>
        </w:numPr>
      </w:pPr>
    </w:p>
    <w:p w14:paraId="02A3A8B1" w14:textId="3D341913" w:rsidR="00101E4E" w:rsidRDefault="00101E4E" w:rsidP="00101E4E">
      <w:pPr>
        <w:pStyle w:val="ListBullet"/>
        <w:numPr>
          <w:ilvl w:val="0"/>
          <w:numId w:val="5"/>
        </w:numPr>
      </w:pPr>
      <w:r w:rsidRPr="00D10077">
        <w:t>Merge Sort</w:t>
      </w:r>
    </w:p>
    <w:p w14:paraId="5C221100" w14:textId="2BBA54F5" w:rsidR="00D10077" w:rsidRDefault="00D10077" w:rsidP="00D10077">
      <w:pPr>
        <w:pStyle w:val="ListBullet"/>
        <w:numPr>
          <w:ilvl w:val="1"/>
          <w:numId w:val="5"/>
        </w:numPr>
      </w:pPr>
      <w:r>
        <w:t xml:space="preserve">Design k way merge </w:t>
      </w:r>
      <w:proofErr w:type="gramStart"/>
      <w:r>
        <w:t>sort</w:t>
      </w:r>
      <w:proofErr w:type="gramEnd"/>
    </w:p>
    <w:p w14:paraId="7E6390DC" w14:textId="4D58C52E" w:rsidR="00D10077" w:rsidRDefault="00D10077" w:rsidP="00D10077">
      <w:pPr>
        <w:pStyle w:val="ListBullet"/>
        <w:numPr>
          <w:ilvl w:val="0"/>
          <w:numId w:val="0"/>
        </w:numPr>
        <w:ind w:left="432" w:hanging="432"/>
      </w:pPr>
      <w:proofErr w:type="spellStart"/>
      <w:proofErr w:type="gramStart"/>
      <w:r>
        <w:t>MergeSortK</w:t>
      </w:r>
      <w:proofErr w:type="spellEnd"/>
      <w:r>
        <w:t>(</w:t>
      </w:r>
      <w:proofErr w:type="gramEnd"/>
      <w:r>
        <w:t>A[0, n-1]):</w:t>
      </w:r>
    </w:p>
    <w:p w14:paraId="1D74F39B" w14:textId="7079D8BC" w:rsidR="00D10077" w:rsidRDefault="00D10077" w:rsidP="00D10077">
      <w:pPr>
        <w:pStyle w:val="ListBullet"/>
        <w:numPr>
          <w:ilvl w:val="0"/>
          <w:numId w:val="0"/>
        </w:numPr>
        <w:ind w:left="432" w:hanging="432"/>
      </w:pPr>
      <w:r>
        <w:tab/>
        <w:t>If n &gt; 1</w:t>
      </w:r>
      <w:r w:rsidR="00795E1B">
        <w:t xml:space="preserve">: </w:t>
      </w:r>
      <w:r>
        <w:t xml:space="preserve"> # still the same since n is multiple of </w:t>
      </w:r>
      <w:proofErr w:type="gramStart"/>
      <w:r>
        <w:t>K</w:t>
      </w:r>
      <w:proofErr w:type="gramEnd"/>
    </w:p>
    <w:p w14:paraId="5F5C8767" w14:textId="2713E17D" w:rsidR="00D10077" w:rsidRDefault="00D10077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proofErr w:type="spellStart"/>
      <w:r w:rsidR="00795E1B">
        <w:t>i</w:t>
      </w:r>
      <w:proofErr w:type="spellEnd"/>
      <w:r w:rsidR="00795E1B">
        <w:t xml:space="preserve"> = 0</w:t>
      </w:r>
    </w:p>
    <w:p w14:paraId="602A8D9F" w14:textId="707CB915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 &lt; n+1: # will be n in the last </w:t>
      </w:r>
      <w:proofErr w:type="gramStart"/>
      <w:r>
        <w:t>one</w:t>
      </w:r>
      <w:proofErr w:type="gramEnd"/>
    </w:p>
    <w:p w14:paraId="7CF08999" w14:textId="1CB5FA0C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proofErr w:type="spellStart"/>
      <w:r>
        <w:t>currentStart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1CC8443" w14:textId="75178B00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>i += k</w:t>
      </w:r>
    </w:p>
    <w:p w14:paraId="7DAF030F" w14:textId="14EEDF72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proofErr w:type="gramStart"/>
      <w:r>
        <w:t>Merge(</w:t>
      </w:r>
      <w:proofErr w:type="spellStart"/>
      <w:proofErr w:type="gramEnd"/>
      <w:r>
        <w:t>MergeSortK</w:t>
      </w:r>
      <w:proofErr w:type="spellEnd"/>
      <w:r>
        <w:t>(A[0, i-1])</w:t>
      </w:r>
    </w:p>
    <w:p w14:paraId="63DA34C6" w14:textId="2C5E966B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  <w:t xml:space="preserve"># should end at </w:t>
      </w:r>
      <w:proofErr w:type="spellStart"/>
      <w:r>
        <w:t>i</w:t>
      </w:r>
      <w:proofErr w:type="spellEnd"/>
      <w:r>
        <w:t xml:space="preserve"> = n</w:t>
      </w:r>
    </w:p>
    <w:p w14:paraId="51960A69" w14:textId="02FAF221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  <w:t>Else:</w:t>
      </w:r>
    </w:p>
    <w:p w14:paraId="360898D1" w14:textId="6882C0E0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  <w:t>Return A</w:t>
      </w:r>
    </w:p>
    <w:p w14:paraId="3A33357E" w14:textId="77777777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</w:p>
    <w:p w14:paraId="0E1FA1A3" w14:textId="61604E11" w:rsidR="00795E1B" w:rsidRDefault="00795E1B" w:rsidP="00D10077">
      <w:pPr>
        <w:pStyle w:val="ListBullet"/>
        <w:numPr>
          <w:ilvl w:val="0"/>
          <w:numId w:val="0"/>
        </w:numPr>
        <w:ind w:left="432" w:hanging="432"/>
      </w:pPr>
      <w:r>
        <w:lastRenderedPageBreak/>
        <w:tab/>
      </w:r>
      <w:r>
        <w:tab/>
      </w:r>
      <w:r>
        <w:tab/>
      </w:r>
    </w:p>
    <w:p w14:paraId="68EFB35D" w14:textId="541FC679" w:rsidR="00D10077" w:rsidRDefault="00D10077" w:rsidP="00D10077">
      <w:pPr>
        <w:pStyle w:val="ListBullet"/>
        <w:numPr>
          <w:ilvl w:val="1"/>
          <w:numId w:val="5"/>
        </w:numPr>
      </w:pPr>
      <w:r>
        <w:t>Worst Case</w:t>
      </w:r>
    </w:p>
    <w:p w14:paraId="0E2745F8" w14:textId="4C191ED0" w:rsidR="00D10077" w:rsidRDefault="00795E1B" w:rsidP="00841EF0">
      <w:pPr>
        <w:pStyle w:val="ListBullet"/>
        <w:numPr>
          <w:ilvl w:val="0"/>
          <w:numId w:val="0"/>
        </w:numPr>
        <w:ind w:left="432" w:hanging="432"/>
      </w:pPr>
      <w:r>
        <w:t xml:space="preserve">T(n) = </w:t>
      </w:r>
      <w:r w:rsidR="00841EF0">
        <w:t xml:space="preserve">k T(n/k) + </w:t>
      </w:r>
      <w:r w:rsidR="00841EF0" w:rsidRPr="00841EF0">
        <w:sym w:font="Symbol" w:char="F051"/>
      </w:r>
      <w:r w:rsidR="00841EF0" w:rsidRPr="00841EF0">
        <w:t xml:space="preserve"> (n</w:t>
      </w:r>
      <w:r w:rsidR="00841EF0">
        <w:t>)</w:t>
      </w:r>
    </w:p>
    <w:p w14:paraId="31C1C88E" w14:textId="7BECEB9E" w:rsidR="00841EF0" w:rsidRDefault="00841EF0" w:rsidP="00841EF0">
      <w:pPr>
        <w:pStyle w:val="ListBullet"/>
        <w:numPr>
          <w:ilvl w:val="0"/>
          <w:numId w:val="0"/>
        </w:numPr>
        <w:ind w:left="432" w:hanging="432"/>
      </w:pPr>
      <w:r>
        <w:t>a = k, b = k, d = 1</w:t>
      </w:r>
      <w:r>
        <w:tab/>
      </w:r>
      <w:r>
        <w:tab/>
        <w:t>b^ d = k == k = a</w:t>
      </w:r>
    </w:p>
    <w:p w14:paraId="73A2AD62" w14:textId="2F04AAB2" w:rsidR="00841EF0" w:rsidRDefault="00841EF0" w:rsidP="00841EF0">
      <w:pPr>
        <w:pStyle w:val="ListBullet"/>
        <w:numPr>
          <w:ilvl w:val="0"/>
          <w:numId w:val="0"/>
        </w:numPr>
        <w:ind w:left="432" w:hanging="432"/>
      </w:pPr>
      <w:proofErr w:type="gramStart"/>
      <w:r>
        <w:t>therefore</w:t>
      </w:r>
      <w:proofErr w:type="gramEnd"/>
      <w:r>
        <w:t xml:space="preserve"> the equation is balanced at </w:t>
      </w:r>
      <w:r w:rsidRPr="00841EF0">
        <w:sym w:font="Symbol" w:char="F051"/>
      </w:r>
      <w:r w:rsidRPr="00841EF0">
        <w:t xml:space="preserve"> (n</w:t>
      </w:r>
      <w:r>
        <w:t>)</w:t>
      </w:r>
    </w:p>
    <w:p w14:paraId="4B5EC251" w14:textId="7949A643" w:rsidR="00D10077" w:rsidRDefault="00D10077" w:rsidP="00D10077">
      <w:pPr>
        <w:pStyle w:val="ListBullet"/>
        <w:numPr>
          <w:ilvl w:val="1"/>
          <w:numId w:val="5"/>
        </w:numPr>
      </w:pPr>
      <w:r>
        <w:t>Better or Worse</w:t>
      </w:r>
    </w:p>
    <w:p w14:paraId="75FDA85E" w14:textId="68494012" w:rsidR="00795E1B" w:rsidRDefault="00841EF0" w:rsidP="00795E1B">
      <w:pPr>
        <w:pStyle w:val="ListBullet"/>
        <w:numPr>
          <w:ilvl w:val="0"/>
          <w:numId w:val="0"/>
        </w:numPr>
      </w:pPr>
      <w:r>
        <w:t xml:space="preserve">Better, in class we discussed that the recursion by 2 is </w:t>
      </w:r>
      <w:r w:rsidRPr="00841EF0">
        <w:sym w:font="Symbol" w:char="F051"/>
      </w:r>
      <w:r w:rsidRPr="00841EF0">
        <w:t xml:space="preserve"> (n</w:t>
      </w:r>
      <w:r>
        <w:t xml:space="preserve"> log n</w:t>
      </w:r>
      <w:r>
        <w:t>)</w:t>
      </w:r>
      <w:r>
        <w:t xml:space="preserve"> and </w:t>
      </w:r>
      <w:r w:rsidRPr="00841EF0">
        <w:sym w:font="Symbol" w:char="F051"/>
      </w:r>
      <w:r w:rsidRPr="00841EF0">
        <w:t xml:space="preserve"> (n</w:t>
      </w:r>
      <w:r>
        <w:t>)</w:t>
      </w:r>
      <w:r>
        <w:t xml:space="preserve"> is better than that.</w:t>
      </w:r>
    </w:p>
    <w:p w14:paraId="77F7B4AB" w14:textId="108AE47F" w:rsidR="00841EF0" w:rsidRDefault="00841EF0" w:rsidP="00795E1B">
      <w:pPr>
        <w:pStyle w:val="ListBullet"/>
        <w:numPr>
          <w:ilvl w:val="0"/>
          <w:numId w:val="0"/>
        </w:numPr>
      </w:pPr>
      <w:r>
        <w:t xml:space="preserve">We would pick a value of k depending on the number of pieces we </w:t>
      </w:r>
      <w:proofErr w:type="gramStart"/>
      <w:r>
        <w:t>want,</w:t>
      </w:r>
      <w:proofErr w:type="gramEnd"/>
      <w:r>
        <w:t xml:space="preserve"> this skips the number of recursions for later?</w:t>
      </w:r>
    </w:p>
    <w:p w14:paraId="4E4451EA" w14:textId="3DC0B86F" w:rsidR="00841EF0" w:rsidRDefault="00841EF0" w:rsidP="00795E1B">
      <w:pPr>
        <w:pStyle w:val="ListBullet"/>
        <w:numPr>
          <w:ilvl w:val="0"/>
          <w:numId w:val="0"/>
        </w:numPr>
      </w:pPr>
      <w:r>
        <w:t>This seems wrong but I am not sure what about it is off.</w:t>
      </w:r>
    </w:p>
    <w:p w14:paraId="49EAB021" w14:textId="38390AAF" w:rsidR="00841EF0" w:rsidRDefault="00D10077" w:rsidP="00841EF0">
      <w:pPr>
        <w:pStyle w:val="ListBullet"/>
        <w:numPr>
          <w:ilvl w:val="1"/>
          <w:numId w:val="5"/>
        </w:numPr>
      </w:pPr>
      <w:r>
        <w:t xml:space="preserve">Does it run in </w:t>
      </w:r>
      <w:r w:rsidRPr="00D10077">
        <w:sym w:font="Symbol" w:char="F051"/>
      </w:r>
      <w:r w:rsidRPr="00D10077">
        <w:t xml:space="preserve"> (n</w:t>
      </w:r>
      <w:r w:rsidRPr="00D10077">
        <w:t>)</w:t>
      </w:r>
    </w:p>
    <w:p w14:paraId="7CBFF1F8" w14:textId="09593130" w:rsidR="00D10077" w:rsidRPr="00D10077" w:rsidRDefault="00841EF0" w:rsidP="00D10077">
      <w:pPr>
        <w:pStyle w:val="ListBullet"/>
        <w:numPr>
          <w:ilvl w:val="0"/>
          <w:numId w:val="0"/>
        </w:numPr>
        <w:ind w:left="432" w:hanging="432"/>
      </w:pPr>
      <w:proofErr w:type="gramStart"/>
      <w:r>
        <w:t>Yes it is</w:t>
      </w:r>
      <w:proofErr w:type="gramEnd"/>
      <w:r>
        <w:t xml:space="preserve"> reasonable since the master theorem showed that T(n) is balanced.</w:t>
      </w:r>
    </w:p>
    <w:p w14:paraId="0A86E71D" w14:textId="77777777" w:rsidR="00A6456B" w:rsidRDefault="00A6456B" w:rsidP="00A6456B">
      <w:pPr>
        <w:pStyle w:val="ListBullet"/>
        <w:numPr>
          <w:ilvl w:val="0"/>
          <w:numId w:val="0"/>
        </w:numPr>
        <w:ind w:left="432" w:hanging="432"/>
      </w:pPr>
    </w:p>
    <w:p w14:paraId="1C1C5228" w14:textId="6EF94E04" w:rsidR="004E766B" w:rsidRDefault="00101E4E" w:rsidP="004E766B">
      <w:pPr>
        <w:pStyle w:val="ListBullet"/>
        <w:numPr>
          <w:ilvl w:val="0"/>
          <w:numId w:val="5"/>
        </w:numPr>
      </w:pPr>
      <w:r>
        <w:t>Consider Algorithm</w:t>
      </w:r>
    </w:p>
    <w:p w14:paraId="52B41926" w14:textId="0C403DFC" w:rsidR="004E766B" w:rsidRDefault="004E766B" w:rsidP="004E766B">
      <w:pPr>
        <w:pStyle w:val="ListBullet"/>
        <w:numPr>
          <w:ilvl w:val="0"/>
          <w:numId w:val="0"/>
        </w:numPr>
      </w:pPr>
      <w:r>
        <w:t xml:space="preserve">The algorithm as written will always return 0 as it adds up </w:t>
      </w:r>
      <w:proofErr w:type="gramStart"/>
      <w:r>
        <w:t>a number of</w:t>
      </w:r>
      <w:proofErr w:type="gramEnd"/>
      <w:r>
        <w:t xml:space="preserve"> zeros equal to the number of nodes (including root)</w:t>
      </w:r>
    </w:p>
    <w:p w14:paraId="60EEF854" w14:textId="6D910FE3" w:rsidR="00567580" w:rsidRDefault="004E766B" w:rsidP="00567580">
      <w:pPr>
        <w:pStyle w:val="ListBullet"/>
        <w:numPr>
          <w:ilvl w:val="0"/>
          <w:numId w:val="0"/>
        </w:numPr>
      </w:pPr>
      <w:r>
        <w:t xml:space="preserve">To correct </w:t>
      </w:r>
      <w:proofErr w:type="gramStart"/>
      <w:r>
        <w:t>this</w:t>
      </w:r>
      <w:proofErr w:type="gramEnd"/>
      <w:r>
        <w:t xml:space="preserve"> we </w:t>
      </w:r>
      <w:r w:rsidR="00567580">
        <w:t>could check if left + right = 0 then we would know this is a leaf and could return 1</w:t>
      </w:r>
    </w:p>
    <w:p w14:paraId="25E3BDCC" w14:textId="1EE02CCE" w:rsidR="00567580" w:rsidRDefault="00567580" w:rsidP="00567580">
      <w:pPr>
        <w:pStyle w:val="ListBullet"/>
        <w:numPr>
          <w:ilvl w:val="0"/>
          <w:numId w:val="0"/>
        </w:numPr>
      </w:pPr>
      <w:r>
        <w:tab/>
        <w:t>If T = null return 0</w:t>
      </w:r>
    </w:p>
    <w:p w14:paraId="450FD533" w14:textId="12350FC2" w:rsidR="00567580" w:rsidRPr="006C1043" w:rsidRDefault="00567580" w:rsidP="00567580">
      <w:pPr>
        <w:pStyle w:val="ListBullet"/>
        <w:numPr>
          <w:ilvl w:val="0"/>
          <w:numId w:val="0"/>
        </w:numPr>
        <w:ind w:left="432"/>
        <w:rPr>
          <w:highlight w:val="yellow"/>
        </w:rPr>
      </w:pPr>
      <w:r>
        <w:t xml:space="preserve">    </w:t>
      </w:r>
      <w:r w:rsidRPr="006C1043">
        <w:rPr>
          <w:highlight w:val="yellow"/>
        </w:rPr>
        <w:t>Else If (</w:t>
      </w:r>
      <w:proofErr w:type="spellStart"/>
      <w:proofErr w:type="gramStart"/>
      <w:r w:rsidRPr="006C1043">
        <w:rPr>
          <w:highlight w:val="yellow"/>
        </w:rPr>
        <w:t>LeafCounter</w:t>
      </w:r>
      <w:proofErr w:type="spellEnd"/>
      <w:r w:rsidRPr="006C1043">
        <w:rPr>
          <w:highlight w:val="yellow"/>
        </w:rPr>
        <w:t>(</w:t>
      </w:r>
      <w:proofErr w:type="spellStart"/>
      <w:proofErr w:type="gramEnd"/>
      <w:r w:rsidRPr="006C1043">
        <w:rPr>
          <w:highlight w:val="yellow"/>
        </w:rPr>
        <w:t>Tleft</w:t>
      </w:r>
      <w:proofErr w:type="spellEnd"/>
      <w:r w:rsidRPr="006C1043">
        <w:rPr>
          <w:highlight w:val="yellow"/>
        </w:rPr>
        <w:t xml:space="preserve">) + </w:t>
      </w:r>
      <w:proofErr w:type="spellStart"/>
      <w:r w:rsidRPr="006C1043">
        <w:rPr>
          <w:highlight w:val="yellow"/>
        </w:rPr>
        <w:t>LeafCounter</w:t>
      </w:r>
      <w:proofErr w:type="spellEnd"/>
      <w:r w:rsidRPr="006C1043">
        <w:rPr>
          <w:highlight w:val="yellow"/>
        </w:rPr>
        <w:t>(</w:t>
      </w:r>
      <w:proofErr w:type="spellStart"/>
      <w:r w:rsidRPr="006C1043">
        <w:rPr>
          <w:highlight w:val="yellow"/>
        </w:rPr>
        <w:t>Tright</w:t>
      </w:r>
      <w:proofErr w:type="spellEnd"/>
      <w:r w:rsidRPr="006C1043">
        <w:rPr>
          <w:highlight w:val="yellow"/>
        </w:rPr>
        <w:t>) == 0</w:t>
      </w:r>
    </w:p>
    <w:p w14:paraId="2DFB7A13" w14:textId="1474A853" w:rsidR="00A6456B" w:rsidRDefault="00567580" w:rsidP="00A6456B">
      <w:pPr>
        <w:pStyle w:val="ListBullet"/>
        <w:numPr>
          <w:ilvl w:val="0"/>
          <w:numId w:val="0"/>
        </w:numPr>
      </w:pPr>
      <w:r w:rsidRPr="006C1043">
        <w:rPr>
          <w:highlight w:val="yellow"/>
        </w:rPr>
        <w:tab/>
      </w:r>
      <w:r w:rsidRPr="006C1043">
        <w:rPr>
          <w:highlight w:val="yellow"/>
        </w:rPr>
        <w:tab/>
        <w:t>Return 1</w:t>
      </w:r>
    </w:p>
    <w:p w14:paraId="46474CE4" w14:textId="5922653E" w:rsidR="00567580" w:rsidRDefault="00567580" w:rsidP="00A6456B">
      <w:pPr>
        <w:pStyle w:val="ListBullet"/>
        <w:numPr>
          <w:ilvl w:val="0"/>
          <w:numId w:val="0"/>
        </w:numPr>
      </w:pPr>
      <w:r>
        <w:tab/>
        <w:t xml:space="preserve">Else return </w:t>
      </w:r>
      <w:proofErr w:type="spellStart"/>
      <w:proofErr w:type="gramStart"/>
      <w:r>
        <w:t>LeafCounter</w:t>
      </w:r>
      <w:proofErr w:type="spellEnd"/>
      <w:r>
        <w:t>(</w:t>
      </w:r>
      <w:proofErr w:type="spellStart"/>
      <w:proofErr w:type="gramEnd"/>
      <w:r>
        <w:t>Tleft</w:t>
      </w:r>
      <w:proofErr w:type="spellEnd"/>
      <w:r>
        <w:t xml:space="preserve">) + </w:t>
      </w:r>
      <w:proofErr w:type="spellStart"/>
      <w:r>
        <w:t>LeafCounter</w:t>
      </w:r>
      <w:proofErr w:type="spellEnd"/>
      <w:r>
        <w:t>(</w:t>
      </w:r>
      <w:proofErr w:type="spellStart"/>
      <w:r>
        <w:t>Tright</w:t>
      </w:r>
      <w:proofErr w:type="spellEnd"/>
      <w:r>
        <w:t>)</w:t>
      </w:r>
    </w:p>
    <w:p w14:paraId="76FEE33B" w14:textId="1E6AD31D" w:rsidR="00567580" w:rsidRDefault="00567580" w:rsidP="00A6456B">
      <w:pPr>
        <w:pStyle w:val="ListBullet"/>
        <w:numPr>
          <w:ilvl w:val="0"/>
          <w:numId w:val="0"/>
        </w:numPr>
      </w:pPr>
      <w:r>
        <w:t>Now we have check if this node is null, if this node has children (if not it is a leaf, and if not a leaf, call further down to see where the leaves are.</w:t>
      </w:r>
    </w:p>
    <w:p w14:paraId="123B239B" w14:textId="77777777" w:rsidR="00567580" w:rsidRDefault="00567580" w:rsidP="00A6456B">
      <w:pPr>
        <w:pStyle w:val="ListBullet"/>
        <w:numPr>
          <w:ilvl w:val="0"/>
          <w:numId w:val="0"/>
        </w:numPr>
      </w:pPr>
    </w:p>
    <w:p w14:paraId="2BD356D9" w14:textId="1B8D5A28" w:rsidR="00101E4E" w:rsidRDefault="00101E4E" w:rsidP="00101E4E">
      <w:pPr>
        <w:pStyle w:val="ListBullet"/>
        <w:numPr>
          <w:ilvl w:val="0"/>
          <w:numId w:val="5"/>
        </w:numPr>
      </w:pPr>
      <w:r>
        <w:t>Travers Tree</w:t>
      </w:r>
    </w:p>
    <w:p w14:paraId="21A0DC05" w14:textId="69513FBF" w:rsidR="00101E4E" w:rsidRDefault="00101E4E" w:rsidP="00101E4E">
      <w:pPr>
        <w:pStyle w:val="ListBullet"/>
        <w:numPr>
          <w:ilvl w:val="1"/>
          <w:numId w:val="5"/>
        </w:numPr>
      </w:pPr>
      <w:r>
        <w:lastRenderedPageBreak/>
        <w:t>Pre</w:t>
      </w:r>
    </w:p>
    <w:p w14:paraId="3BC5AC29" w14:textId="53ED7524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A, B, D, E, C, F</w:t>
      </w:r>
    </w:p>
    <w:p w14:paraId="5160CC99" w14:textId="5C0252AF" w:rsidR="00101E4E" w:rsidRDefault="00101E4E" w:rsidP="00101E4E">
      <w:pPr>
        <w:pStyle w:val="ListBullet"/>
        <w:numPr>
          <w:ilvl w:val="1"/>
          <w:numId w:val="5"/>
        </w:numPr>
      </w:pPr>
      <w:r>
        <w:t xml:space="preserve">In </w:t>
      </w:r>
    </w:p>
    <w:p w14:paraId="28297146" w14:textId="6CEB01C4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D, B, E, A, C, F</w:t>
      </w:r>
    </w:p>
    <w:p w14:paraId="6B73AF86" w14:textId="1CB30A1D" w:rsidR="00101E4E" w:rsidRDefault="00101E4E" w:rsidP="00101E4E">
      <w:pPr>
        <w:pStyle w:val="ListBullet"/>
        <w:numPr>
          <w:ilvl w:val="1"/>
          <w:numId w:val="5"/>
        </w:numPr>
      </w:pPr>
      <w:r>
        <w:t>Post</w:t>
      </w:r>
    </w:p>
    <w:p w14:paraId="04E4AA17" w14:textId="6CC59E5D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D, E, B, F, C, A</w:t>
      </w:r>
    </w:p>
    <w:p w14:paraId="535A5625" w14:textId="77777777" w:rsidR="005A3C14" w:rsidRDefault="005A3C14" w:rsidP="005A3C14">
      <w:pPr>
        <w:pStyle w:val="ListBullet"/>
        <w:numPr>
          <w:ilvl w:val="0"/>
          <w:numId w:val="0"/>
        </w:numPr>
        <w:ind w:left="432" w:hanging="432"/>
      </w:pPr>
    </w:p>
    <w:p w14:paraId="20E428AE" w14:textId="4952D1BA" w:rsidR="00101E4E" w:rsidRDefault="002C2398" w:rsidP="00101E4E">
      <w:pPr>
        <w:pStyle w:val="ListBullet"/>
        <w:numPr>
          <w:ilvl w:val="0"/>
          <w:numId w:val="5"/>
        </w:numPr>
      </w:pPr>
      <w:r>
        <w:t>Karatsuba</w:t>
      </w:r>
      <w:r w:rsidR="00101E4E">
        <w:t xml:space="preserve"> Algorithm</w:t>
      </w:r>
      <w:r>
        <w:t xml:space="preserve"> </w:t>
      </w:r>
      <w:proofErr w:type="gramStart"/>
      <w:r>
        <w:t>( 2101</w:t>
      </w:r>
      <w:proofErr w:type="gramEnd"/>
      <w:r>
        <w:t xml:space="preserve"> * 1130)</w:t>
      </w:r>
    </w:p>
    <w:p w14:paraId="76CD6517" w14:textId="0177E490" w:rsidR="002C2398" w:rsidRDefault="002C2398" w:rsidP="002C2398">
      <w:pPr>
        <w:pStyle w:val="ListBullet"/>
        <w:numPr>
          <w:ilvl w:val="0"/>
          <w:numId w:val="0"/>
        </w:numPr>
        <w:ind w:left="432" w:hanging="432"/>
      </w:pPr>
      <w:r>
        <w:t xml:space="preserve">10^4 </w:t>
      </w:r>
      <w:proofErr w:type="spellStart"/>
      <w:r>
        <w:t>axc</w:t>
      </w:r>
      <w:proofErr w:type="spellEnd"/>
      <w:r>
        <w:t xml:space="preserve"> + 10^2 (ad + </w:t>
      </w:r>
      <w:proofErr w:type="spellStart"/>
      <w:r>
        <w:t>bc</w:t>
      </w:r>
      <w:proofErr w:type="spellEnd"/>
      <w:r>
        <w:t>) + bd</w:t>
      </w:r>
      <w:r>
        <w:tab/>
        <w:t>a = 21, b = 01, c = 11, d = 30</w:t>
      </w:r>
    </w:p>
    <w:p w14:paraId="53EF626F" w14:textId="7BC12DED" w:rsidR="002C2398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21x11 10^4 + (21x 30 + 1x11) 10^2 + 1x30</w:t>
      </w:r>
    </w:p>
    <w:p w14:paraId="0CFBD04A" w14:textId="02E6B270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231 10^4 + (630 + 11) 10^2 + 30</w:t>
      </w:r>
    </w:p>
    <w:p w14:paraId="3BA30C19" w14:textId="6222FC43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2,310,000 + 64,100 + 30</w:t>
      </w:r>
    </w:p>
    <w:p w14:paraId="72E7A27C" w14:textId="733472E0" w:rsidR="002C2398" w:rsidRDefault="004A4BFB" w:rsidP="002C2398">
      <w:pPr>
        <w:pStyle w:val="ListBullet"/>
        <w:numPr>
          <w:ilvl w:val="0"/>
          <w:numId w:val="0"/>
        </w:numPr>
        <w:ind w:left="432" w:hanging="432"/>
      </w:pPr>
      <w:r>
        <w:t>2,310,000 + 64,130</w:t>
      </w:r>
    </w:p>
    <w:p w14:paraId="1B0B7B0F" w14:textId="39D23491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  <w:r w:rsidRPr="006C1043">
        <w:rPr>
          <w:highlight w:val="yellow"/>
        </w:rPr>
        <w:t>2,374,130</w:t>
      </w:r>
    </w:p>
    <w:p w14:paraId="22A4AF8A" w14:textId="77777777" w:rsidR="004A4BFB" w:rsidRDefault="004A4BFB" w:rsidP="002C2398">
      <w:pPr>
        <w:pStyle w:val="ListBullet"/>
        <w:numPr>
          <w:ilvl w:val="0"/>
          <w:numId w:val="0"/>
        </w:numPr>
        <w:ind w:left="432" w:hanging="432"/>
      </w:pPr>
    </w:p>
    <w:p w14:paraId="2DABC314" w14:textId="565683E1" w:rsidR="002C2398" w:rsidRDefault="002C2398" w:rsidP="00101E4E">
      <w:pPr>
        <w:pStyle w:val="ListBullet"/>
        <w:numPr>
          <w:ilvl w:val="0"/>
          <w:numId w:val="5"/>
        </w:numPr>
      </w:pPr>
      <w:proofErr w:type="spellStart"/>
      <w:r>
        <w:t>Straasen’s</w:t>
      </w:r>
      <w:proofErr w:type="spellEnd"/>
      <w:r>
        <w:t xml:space="preserve"> Algorithm</w:t>
      </w:r>
      <w:r w:rsidR="00DC25DB">
        <w:t xml:space="preserve"> (left is top of matrix, right is bottom)</w:t>
      </w:r>
    </w:p>
    <w:p w14:paraId="7DC25D27" w14:textId="0A61E539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>R = 10 41 * 01 21</w:t>
      </w:r>
      <w:r>
        <w:tab/>
        <w:t>+ 21 10 * 20 13</w:t>
      </w:r>
      <w:r>
        <w:tab/>
        <w:t>s = 10 41 * 01 04 + 21 10 * 11 50</w:t>
      </w:r>
    </w:p>
    <w:p w14:paraId="62B91B0D" w14:textId="7FDD2558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>T = 01 50 * 01 21 + 30 21 * 20 13</w:t>
      </w:r>
      <w:r>
        <w:tab/>
        <w:t>u = 01 50 * 01 04 + 30 21 * 11 50</w:t>
      </w:r>
    </w:p>
    <w:p w14:paraId="1C5BF321" w14:textId="54780BBE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 xml:space="preserve">R = 21 25 + 53 20 = 74 45 </w:t>
      </w:r>
      <w:r w:rsidR="006C1043">
        <w:tab/>
      </w:r>
      <w:r w:rsidR="006C1043" w:rsidRPr="006C1043">
        <w:rPr>
          <w:highlight w:val="yellow"/>
        </w:rPr>
        <w:t>Final Matrix:</w:t>
      </w:r>
      <w:r w:rsidR="006C1043" w:rsidRPr="006C1043">
        <w:rPr>
          <w:highlight w:val="yellow"/>
        </w:rPr>
        <w:tab/>
        <w:t>7 4 7 3</w:t>
      </w:r>
    </w:p>
    <w:p w14:paraId="4BDE146D" w14:textId="2C1FE773" w:rsidR="00DC25DB" w:rsidRDefault="00DC25DB" w:rsidP="00DC25DB">
      <w:pPr>
        <w:pStyle w:val="ListBullet"/>
        <w:numPr>
          <w:ilvl w:val="0"/>
          <w:numId w:val="0"/>
        </w:numPr>
        <w:ind w:left="432" w:hanging="432"/>
      </w:pPr>
      <w:r>
        <w:t xml:space="preserve">S = </w:t>
      </w:r>
      <w:r w:rsidR="006C1043">
        <w:t>01 08 + 72 11 = 73 19</w:t>
      </w:r>
      <w:r w:rsidR="006C1043">
        <w:tab/>
      </w:r>
      <w:r w:rsidR="006C1043">
        <w:tab/>
      </w:r>
      <w:r w:rsidR="006C1043">
        <w:tab/>
      </w:r>
      <w:r w:rsidR="006C1043">
        <w:tab/>
      </w:r>
      <w:r w:rsidR="006C1043" w:rsidRPr="006C1043">
        <w:rPr>
          <w:highlight w:val="yellow"/>
        </w:rPr>
        <w:t>4 5 1 9</w:t>
      </w:r>
    </w:p>
    <w:p w14:paraId="5D13008F" w14:textId="4F29D87A" w:rsidR="006C1043" w:rsidRDefault="006C1043" w:rsidP="00DC25DB">
      <w:pPr>
        <w:pStyle w:val="ListBullet"/>
        <w:numPr>
          <w:ilvl w:val="0"/>
          <w:numId w:val="0"/>
        </w:numPr>
        <w:ind w:left="432" w:hanging="432"/>
      </w:pPr>
      <w:r>
        <w:t>T = 21 05 + 60 53 = 81 58</w:t>
      </w:r>
      <w:r>
        <w:tab/>
      </w:r>
      <w:r>
        <w:tab/>
      </w:r>
      <w:r>
        <w:tab/>
      </w:r>
      <w:r>
        <w:tab/>
      </w:r>
      <w:r w:rsidRPr="006C1043">
        <w:rPr>
          <w:highlight w:val="yellow"/>
        </w:rPr>
        <w:t>8 1 3 7</w:t>
      </w:r>
      <w:r>
        <w:t xml:space="preserve"> </w:t>
      </w:r>
    </w:p>
    <w:p w14:paraId="48FBEBD2" w14:textId="73ADCF64" w:rsidR="006C1043" w:rsidRDefault="006C1043" w:rsidP="00DC25DB">
      <w:pPr>
        <w:pStyle w:val="ListBullet"/>
        <w:numPr>
          <w:ilvl w:val="0"/>
          <w:numId w:val="0"/>
        </w:numPr>
        <w:ind w:left="432" w:hanging="432"/>
      </w:pPr>
      <w:r>
        <w:t xml:space="preserve">U = 04 05 + 33 72 = 37 77 </w:t>
      </w:r>
      <w:r>
        <w:tab/>
      </w:r>
      <w:r>
        <w:tab/>
      </w:r>
      <w:r>
        <w:tab/>
      </w:r>
      <w:r>
        <w:tab/>
      </w:r>
      <w:r w:rsidRPr="006C1043">
        <w:rPr>
          <w:highlight w:val="yellow"/>
        </w:rPr>
        <w:t>5 8 7 7</w:t>
      </w:r>
    </w:p>
    <w:p w14:paraId="71B99E55" w14:textId="77777777" w:rsidR="00A6456B" w:rsidRDefault="00A6456B" w:rsidP="00A6456B">
      <w:pPr>
        <w:pStyle w:val="ListBullet"/>
        <w:numPr>
          <w:ilvl w:val="0"/>
          <w:numId w:val="0"/>
        </w:numPr>
      </w:pPr>
    </w:p>
    <w:p w14:paraId="549E27E5" w14:textId="69FAB006" w:rsidR="00A6456B" w:rsidRDefault="00101E4E" w:rsidP="00A667A5">
      <w:pPr>
        <w:pStyle w:val="ListBullet"/>
        <w:numPr>
          <w:ilvl w:val="0"/>
          <w:numId w:val="5"/>
        </w:numPr>
      </w:pPr>
      <w:r>
        <w:t>D&amp;C 2-D Closest Pair</w:t>
      </w:r>
    </w:p>
    <w:p w14:paraId="439647AA" w14:textId="70738556" w:rsidR="00E31B40" w:rsidRDefault="00E31B40" w:rsidP="00E31B40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Mergesort</w:t>
      </w:r>
      <w:proofErr w:type="spellEnd"/>
      <w:r>
        <w:t xml:space="preserve"> = </w:t>
      </w:r>
      <w:r w:rsidRPr="00E31B40">
        <w:sym w:font="Symbol" w:char="F051"/>
      </w:r>
      <w:r w:rsidRPr="00E31B40">
        <w:t xml:space="preserve"> (n</w:t>
      </w:r>
      <w:r>
        <w:t xml:space="preserve"> l</w:t>
      </w:r>
      <w:r w:rsidRPr="00E31B40">
        <w:t>og (n</w:t>
      </w:r>
      <w:proofErr w:type="gramStart"/>
      <w:r w:rsidRPr="00E31B40">
        <w:t>) )</w:t>
      </w:r>
      <w:proofErr w:type="gramEnd"/>
      <w:r>
        <w:t xml:space="preserve"> </w:t>
      </w:r>
    </w:p>
    <w:p w14:paraId="5B6538A3" w14:textId="3D7CCE3B" w:rsidR="0093772F" w:rsidRDefault="0093772F" w:rsidP="00E31B40">
      <w:pPr>
        <w:pStyle w:val="ListBullet"/>
        <w:numPr>
          <w:ilvl w:val="0"/>
          <w:numId w:val="0"/>
        </w:numPr>
        <w:ind w:left="432" w:hanging="432"/>
      </w:pPr>
      <w:r>
        <w:t xml:space="preserve">T(n) = 2 T(n/2) + </w:t>
      </w:r>
      <w:r w:rsidRPr="00E31B40">
        <w:sym w:font="Symbol" w:char="F051"/>
      </w:r>
      <w:r w:rsidRPr="00E31B40">
        <w:t xml:space="preserve"> (n</w:t>
      </w:r>
      <w:r>
        <w:t xml:space="preserve"> l</w:t>
      </w:r>
      <w:r w:rsidRPr="00E31B40">
        <w:t>og (n</w:t>
      </w:r>
      <w:proofErr w:type="gramStart"/>
      <w:r w:rsidRPr="00E31B40">
        <w:t>) )</w:t>
      </w:r>
      <w:proofErr w:type="gramEnd"/>
    </w:p>
    <w:p w14:paraId="4801B236" w14:textId="7F72382A" w:rsidR="0093772F" w:rsidRDefault="0093772F" w:rsidP="00E31B40">
      <w:pPr>
        <w:pStyle w:val="ListBullet"/>
        <w:numPr>
          <w:ilvl w:val="0"/>
          <w:numId w:val="0"/>
        </w:numPr>
        <w:ind w:left="432" w:hanging="432"/>
      </w:pPr>
      <w:r>
        <w:lastRenderedPageBreak/>
        <w:t>a = 2, b = 2, c = log 2 (2) = 1</w:t>
      </w:r>
    </w:p>
    <w:p w14:paraId="272A158D" w14:textId="1FCD33FD" w:rsidR="0093772F" w:rsidRDefault="0093772F" w:rsidP="00E31B40">
      <w:pPr>
        <w:pStyle w:val="ListBullet"/>
        <w:numPr>
          <w:ilvl w:val="0"/>
          <w:numId w:val="0"/>
        </w:numPr>
        <w:ind w:left="432" w:hanging="432"/>
      </w:pPr>
      <w:r>
        <w:t>n log (n) lower bounded by n is true so case 3 of master theorem</w:t>
      </w:r>
    </w:p>
    <w:p w14:paraId="0417D590" w14:textId="5BCD62DD" w:rsidR="0093772F" w:rsidRDefault="0093772F" w:rsidP="0093772F">
      <w:pPr>
        <w:pStyle w:val="ListBullet"/>
        <w:numPr>
          <w:ilvl w:val="0"/>
          <w:numId w:val="0"/>
        </w:numPr>
      </w:pPr>
      <w:r w:rsidRPr="00E31B40">
        <w:sym w:font="Symbol" w:char="F051"/>
      </w:r>
      <w:r w:rsidRPr="00E31B40">
        <w:t xml:space="preserve"> (n</w:t>
      </w:r>
      <w:r>
        <w:t xml:space="preserve"> l</w:t>
      </w:r>
      <w:r w:rsidRPr="00E31B40">
        <w:t>og (n) )</w:t>
      </w:r>
    </w:p>
    <w:p w14:paraId="15FF8295" w14:textId="774816E0" w:rsidR="00A667A5" w:rsidRDefault="00A667A5" w:rsidP="00A667A5">
      <w:pPr>
        <w:pStyle w:val="ListBullet"/>
        <w:numPr>
          <w:ilvl w:val="0"/>
          <w:numId w:val="0"/>
        </w:numPr>
        <w:ind w:left="432" w:hanging="432"/>
      </w:pPr>
    </w:p>
    <w:p w14:paraId="5A305592" w14:textId="1C8EA613" w:rsidR="002215D0" w:rsidRDefault="002215D0">
      <w:pPr>
        <w:pStyle w:val="Heading2"/>
      </w:pPr>
    </w:p>
    <w:sectPr w:rsidR="002215D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3F91" w14:textId="77777777" w:rsidR="005018F0" w:rsidRDefault="005018F0">
      <w:r>
        <w:separator/>
      </w:r>
    </w:p>
    <w:p w14:paraId="10277BCA" w14:textId="77777777" w:rsidR="005018F0" w:rsidRDefault="005018F0"/>
  </w:endnote>
  <w:endnote w:type="continuationSeparator" w:id="0">
    <w:p w14:paraId="75376B48" w14:textId="77777777" w:rsidR="005018F0" w:rsidRDefault="005018F0">
      <w:r>
        <w:continuationSeparator/>
      </w:r>
    </w:p>
    <w:p w14:paraId="6A1B8CBC" w14:textId="77777777" w:rsidR="005018F0" w:rsidRDefault="005018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5805D" w14:textId="77777777" w:rsidR="002215D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ACAB" w14:textId="77777777" w:rsidR="005018F0" w:rsidRDefault="005018F0">
      <w:r>
        <w:separator/>
      </w:r>
    </w:p>
    <w:p w14:paraId="31020C97" w14:textId="77777777" w:rsidR="005018F0" w:rsidRDefault="005018F0"/>
  </w:footnote>
  <w:footnote w:type="continuationSeparator" w:id="0">
    <w:p w14:paraId="2A903401" w14:textId="77777777" w:rsidR="005018F0" w:rsidRDefault="005018F0">
      <w:r>
        <w:continuationSeparator/>
      </w:r>
    </w:p>
    <w:p w14:paraId="7927D6A3" w14:textId="77777777" w:rsidR="005018F0" w:rsidRDefault="005018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9E55B1"/>
    <w:multiLevelType w:val="hybridMultilevel"/>
    <w:tmpl w:val="57BE6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118109">
    <w:abstractNumId w:val="1"/>
  </w:num>
  <w:num w:numId="2" w16cid:durableId="654336328">
    <w:abstractNumId w:val="0"/>
  </w:num>
  <w:num w:numId="3" w16cid:durableId="1252199786">
    <w:abstractNumId w:val="3"/>
  </w:num>
  <w:num w:numId="4" w16cid:durableId="2091460383">
    <w:abstractNumId w:val="4"/>
  </w:num>
  <w:num w:numId="5" w16cid:durableId="1715619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4E"/>
    <w:rsid w:val="00101E4E"/>
    <w:rsid w:val="002215D0"/>
    <w:rsid w:val="002C2398"/>
    <w:rsid w:val="004A4BFB"/>
    <w:rsid w:val="004E766B"/>
    <w:rsid w:val="005018F0"/>
    <w:rsid w:val="00567580"/>
    <w:rsid w:val="005A3C14"/>
    <w:rsid w:val="0066666A"/>
    <w:rsid w:val="006C1043"/>
    <w:rsid w:val="00745DFA"/>
    <w:rsid w:val="007623F7"/>
    <w:rsid w:val="00765C78"/>
    <w:rsid w:val="00795E1B"/>
    <w:rsid w:val="00841EF0"/>
    <w:rsid w:val="0093772F"/>
    <w:rsid w:val="00A6456B"/>
    <w:rsid w:val="00A667A5"/>
    <w:rsid w:val="00B66A88"/>
    <w:rsid w:val="00D10077"/>
    <w:rsid w:val="00DC25DB"/>
    <w:rsid w:val="00E31B40"/>
    <w:rsid w:val="00EC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29904"/>
  <w15:chartTrackingRefBased/>
  <w15:docId w15:val="{B8E37F2D-C766-B545-B536-84C46CFC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xtlayer--absolute">
    <w:name w:val="textlayer--absolute"/>
    <w:basedOn w:val="DefaultParagraphFont"/>
    <w:rsid w:val="00101E4E"/>
  </w:style>
  <w:style w:type="paragraph" w:styleId="ListParagraph">
    <w:name w:val="List Paragraph"/>
    <w:basedOn w:val="Normal"/>
    <w:uiPriority w:val="34"/>
    <w:semiHidden/>
    <w:unhideWhenUsed/>
    <w:qFormat/>
    <w:rsid w:val="0010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97</TotalTime>
  <Pages>6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9</cp:revision>
  <dcterms:created xsi:type="dcterms:W3CDTF">2024-03-17T23:04:00Z</dcterms:created>
  <dcterms:modified xsi:type="dcterms:W3CDTF">2024-03-18T20:00:00Z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