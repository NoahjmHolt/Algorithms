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C71F" w14:textId="0EE05C5D" w:rsidR="00A16A6B" w:rsidRDefault="00ED09B6">
      <w:pPr>
        <w:pStyle w:val="Heading1"/>
      </w:pPr>
      <w:r>
        <w:t>Homework 5</w:t>
      </w:r>
    </w:p>
    <w:p w14:paraId="444A1F62" w14:textId="44B85932" w:rsidR="00A16A6B" w:rsidRDefault="00ED09B6" w:rsidP="00ED09B6">
      <w:pPr>
        <w:pStyle w:val="ListBullet"/>
        <w:numPr>
          <w:ilvl w:val="0"/>
          <w:numId w:val="5"/>
        </w:numPr>
      </w:pPr>
      <w:r>
        <w:t>Coin-Row Problem</w:t>
      </w:r>
    </w:p>
    <w:p w14:paraId="04177128" w14:textId="2A03FE6D" w:rsidR="004B6C19" w:rsidRDefault="004B6C19" w:rsidP="004B6C19">
      <w:pPr>
        <w:pStyle w:val="ListBullet"/>
        <w:numPr>
          <w:ilvl w:val="0"/>
          <w:numId w:val="0"/>
        </w:numPr>
        <w:ind w:left="1152" w:hanging="432"/>
      </w:pPr>
      <w:r>
        <w:t>C = [ 5, 1, 2, 10, 6 ]</w:t>
      </w:r>
    </w:p>
    <w:p w14:paraId="4C91D535" w14:textId="7F2AD9BC" w:rsidR="00956546" w:rsidRDefault="005C06DE" w:rsidP="004B6C19">
      <w:pPr>
        <w:pStyle w:val="ListBullet"/>
        <w:numPr>
          <w:ilvl w:val="0"/>
          <w:numId w:val="0"/>
        </w:numPr>
        <w:ind w:left="1152" w:hanging="432"/>
      </w:pPr>
      <w:r>
        <w:t>F0 = 0, f1 = 5, fi = max (ci + fn-2, fi-1)</w:t>
      </w:r>
    </w:p>
    <w:p w14:paraId="7822D57C" w14:textId="3DBFE21B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max (1 + F(0), F(1)) =&gt; max (1 , 5) == 5 cents</w:t>
      </w:r>
    </w:p>
    <w:p w14:paraId="2D177A33" w14:textId="6D0CB648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3: max (2 + F(1), F(2)) =&gt; max (7 , 5) == 7 cents</w:t>
      </w:r>
    </w:p>
    <w:p w14:paraId="20A9ACB3" w14:textId="1BB9DB40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max (10 + F(2), F(3)) =&gt; max (15 , 7) == 15 cents</w:t>
      </w:r>
    </w:p>
    <w:p w14:paraId="4BC6354B" w14:textId="4658BDB7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 max (6 + F(3), F(4)) =&gt; max (13, 15) == 15 cents</w:t>
      </w:r>
    </w:p>
    <w:p w14:paraId="37117A6B" w14:textId="5EB7044E" w:rsidR="005C06DE" w:rsidRDefault="005C06DE" w:rsidP="005C06DE">
      <w:pPr>
        <w:pStyle w:val="ListBullet"/>
        <w:numPr>
          <w:ilvl w:val="0"/>
          <w:numId w:val="0"/>
        </w:numPr>
        <w:ind w:left="432" w:hanging="432"/>
      </w:pPr>
      <w:r>
        <w:t>Max change we can get is 15 cents picking the 1</w:t>
      </w:r>
      <w:r w:rsidRPr="005C06DE">
        <w:rPr>
          <w:vertAlign w:val="superscript"/>
        </w:rPr>
        <w:t>st</w:t>
      </w:r>
      <w:r>
        <w:t xml:space="preserve"> and 4</w:t>
      </w:r>
      <w:r w:rsidRPr="005C06DE">
        <w:rPr>
          <w:vertAlign w:val="superscript"/>
        </w:rPr>
        <w:t>th</w:t>
      </w:r>
      <w:r>
        <w:t xml:space="preserve"> </w:t>
      </w:r>
      <w:proofErr w:type="gramStart"/>
      <w:r>
        <w:t>coins</w:t>
      </w:r>
      <w:proofErr w:type="gramEnd"/>
    </w:p>
    <w:p w14:paraId="24D5FC8E" w14:textId="21B4652D" w:rsidR="00ED09B6" w:rsidRDefault="00ED09B6" w:rsidP="005C06DE">
      <w:pPr>
        <w:pStyle w:val="ListBullet"/>
        <w:numPr>
          <w:ilvl w:val="0"/>
          <w:numId w:val="0"/>
        </w:numPr>
      </w:pPr>
    </w:p>
    <w:p w14:paraId="464CA4B4" w14:textId="7AD454B3" w:rsidR="00ED09B6" w:rsidRDefault="00ED09B6" w:rsidP="00ED09B6">
      <w:pPr>
        <w:pStyle w:val="ListBullet"/>
        <w:numPr>
          <w:ilvl w:val="0"/>
          <w:numId w:val="5"/>
        </w:numPr>
      </w:pPr>
      <w:r>
        <w:t>Change-Making Problem</w:t>
      </w:r>
      <w:r w:rsidR="00784B1B">
        <w:t xml:space="preserve"> (find all solutions)</w:t>
      </w:r>
    </w:p>
    <w:p w14:paraId="53BAC0F6" w14:textId="5FE8F089" w:rsidR="00784B1B" w:rsidRDefault="00784B1B" w:rsidP="00784B1B">
      <w:pPr>
        <w:pStyle w:val="ListBullet"/>
        <w:numPr>
          <w:ilvl w:val="0"/>
          <w:numId w:val="0"/>
        </w:numPr>
        <w:ind w:left="720"/>
      </w:pPr>
      <w:r>
        <w:t>N=9,</w:t>
      </w:r>
      <w:r>
        <w:tab/>
      </w:r>
      <w:r>
        <w:tab/>
        <w:t>C = [ 1, 3, 5 ]</w:t>
      </w:r>
    </w:p>
    <w:p w14:paraId="10000BEF" w14:textId="218BF1F6" w:rsidR="005C06DE" w:rsidRDefault="005C06DE" w:rsidP="00784B1B">
      <w:pPr>
        <w:pStyle w:val="ListBullet"/>
        <w:numPr>
          <w:ilvl w:val="0"/>
          <w:numId w:val="0"/>
        </w:numPr>
        <w:ind w:left="720"/>
      </w:pPr>
      <w:r>
        <w:t xml:space="preserve">N0 = 0, </w:t>
      </w:r>
      <w:r w:rsidR="008330E6">
        <w:t>i</w:t>
      </w:r>
      <w:r>
        <w:t xml:space="preserve"> </w:t>
      </w:r>
      <w:r w:rsidR="008330E6">
        <w:t xml:space="preserve">1&gt;n, j 1&gt;m and I &gt; </w:t>
      </w:r>
      <w:proofErr w:type="spellStart"/>
      <w:r w:rsidR="008330E6">
        <w:t>dj</w:t>
      </w:r>
      <w:proofErr w:type="spellEnd"/>
      <w:r w:rsidR="008330E6">
        <w:t>, temp = min (n(</w:t>
      </w:r>
      <w:proofErr w:type="spellStart"/>
      <w:r w:rsidR="008330E6">
        <w:t>i-dj</w:t>
      </w:r>
      <w:proofErr w:type="spellEnd"/>
      <w:r w:rsidR="008330E6">
        <w:t>), temp)</w:t>
      </w:r>
    </w:p>
    <w:p w14:paraId="40446413" w14:textId="6120C4E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1</w:t>
      </w:r>
      <w:r>
        <w:t>:</w:t>
      </w:r>
      <w:r>
        <w:t xml:space="preserve"> N(</w:t>
      </w:r>
      <w:proofErr w:type="spellStart"/>
      <w:r>
        <w:t>i</w:t>
      </w:r>
      <w:proofErr w:type="spellEnd"/>
      <w:r>
        <w:t>) = temp +1 =&gt; 1</w:t>
      </w:r>
    </w:p>
    <w:p w14:paraId="60D3CAFB" w14:textId="2B73083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1: 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BBC89D7" w14:textId="2A48CF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2: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</w:t>
      </w:r>
      <w:r>
        <w:t>) =&gt; 0</w:t>
      </w:r>
    </w:p>
    <w:p w14:paraId="4C04C076" w14:textId="263BB8B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3: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</w:t>
      </w:r>
      <w:proofErr w:type="spellStart"/>
      <w:r>
        <w:t>na</w:t>
      </w:r>
      <w:proofErr w:type="spellEnd"/>
      <w:r>
        <w:t xml:space="preserve"> , </w:t>
      </w:r>
      <w:r>
        <w:t>0)</w:t>
      </w:r>
      <w:r>
        <w:t xml:space="preserve"> =&gt; 0</w:t>
      </w:r>
    </w:p>
    <w:p w14:paraId="3E233E1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021399" w14:textId="3DD5CB12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2: N(</w:t>
      </w:r>
      <w:proofErr w:type="spellStart"/>
      <w:r>
        <w:t>i</w:t>
      </w:r>
      <w:proofErr w:type="spellEnd"/>
      <w:r>
        <w:t>) = temp +1 =&gt; 1</w:t>
      </w:r>
    </w:p>
    <w:p w14:paraId="4A86E504" w14:textId="223896F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 xml:space="preserve">: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340CB766" w14:textId="692A0A1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D7B7771" w14:textId="599521B0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52854EB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2FB68E5A" w14:textId="4DDC37F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lastRenderedPageBreak/>
        <w:t>i</w:t>
      </w:r>
      <w:proofErr w:type="spellEnd"/>
      <w:r>
        <w:t xml:space="preserve"> = 3: N(</w:t>
      </w:r>
      <w:proofErr w:type="spellStart"/>
      <w:r>
        <w:t>i</w:t>
      </w:r>
      <w:proofErr w:type="spellEnd"/>
      <w:r>
        <w:t>) = temp +1 =&gt; 1</w:t>
      </w:r>
    </w:p>
    <w:p w14:paraId="2D77B4B8" w14:textId="5CCF59DF" w:rsidR="008330E6" w:rsidRDefault="008330E6" w:rsidP="008330E6">
      <w:pPr>
        <w:pStyle w:val="ListBullet"/>
        <w:numPr>
          <w:ilvl w:val="0"/>
          <w:numId w:val="0"/>
        </w:numPr>
        <w:ind w:left="432"/>
      </w:pP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45CC60B" w14:textId="3789E45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2990A787" w14:textId="5691D43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152501D8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097FEE43" w14:textId="145C1B6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4: N(</w:t>
      </w:r>
      <w:proofErr w:type="spellStart"/>
      <w:r>
        <w:t>i</w:t>
      </w:r>
      <w:proofErr w:type="spellEnd"/>
      <w:r>
        <w:t>) = temp +1 =&gt; 1</w:t>
      </w:r>
    </w:p>
    <w:p w14:paraId="1160EFC4" w14:textId="7A197AE4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4EDAEAD9" w14:textId="2B07D74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7ADC8BF" w14:textId="067B755C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 xml:space="preserve">j = </w:t>
      </w:r>
      <w:r>
        <w:t>3: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59FD1C4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F833AC3" w14:textId="4D1C57FA" w:rsidR="00784B1B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5: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>) = temp +1 =&gt; 1</w:t>
      </w:r>
    </w:p>
    <w:p w14:paraId="3097E771" w14:textId="6AAE44E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4E96A6A0" w14:textId="336925FA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4EFF525F" w14:textId="0E31D64D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3441208A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5A0BC3EF" w14:textId="5367FB52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6</w:t>
      </w:r>
      <w:r>
        <w:t>: N(</w:t>
      </w:r>
      <w:proofErr w:type="spellStart"/>
      <w:r>
        <w:t>i</w:t>
      </w:r>
      <w:proofErr w:type="spellEnd"/>
      <w:r>
        <w:t>) = temp +1 =&gt; 1</w:t>
      </w:r>
    </w:p>
    <w:p w14:paraId="5DF9BBB8" w14:textId="27528E5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50A36499" w14:textId="22B922F3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53FACA4" w14:textId="195FAF4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C600ACC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0688A82" w14:textId="5721490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7</w:t>
      </w:r>
      <w:r>
        <w:t>: N(</w:t>
      </w:r>
      <w:proofErr w:type="spellStart"/>
      <w:r>
        <w:t>i</w:t>
      </w:r>
      <w:proofErr w:type="spellEnd"/>
      <w:r>
        <w:t>) = temp +1 =&gt; 1</w:t>
      </w:r>
    </w:p>
    <w:p w14:paraId="236DF57C" w14:textId="07F7EB76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4C6F5151" w14:textId="0BA11464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36773E2" w14:textId="07600F4F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6B32F30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596592C" w14:textId="32FBCCB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8</w:t>
      </w:r>
      <w:r>
        <w:t>: N(</w:t>
      </w:r>
      <w:proofErr w:type="spellStart"/>
      <w:r>
        <w:t>i</w:t>
      </w:r>
      <w:proofErr w:type="spellEnd"/>
      <w:r>
        <w:t>) = temp +1 =&gt; 1</w:t>
      </w:r>
    </w:p>
    <w:p w14:paraId="1C66504C" w14:textId="7C8E4950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lastRenderedPageBreak/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1C23352D" w14:textId="7497DC01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43009C67" w14:textId="2BA8BF4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952F0BB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29CC8EB0" w14:textId="12EC86CB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i</w:t>
      </w:r>
      <w:proofErr w:type="spellEnd"/>
      <w:r>
        <w:t xml:space="preserve"> = </w:t>
      </w:r>
      <w:r>
        <w:t>9</w:t>
      </w:r>
      <w:r>
        <w:t>:</w:t>
      </w:r>
      <w:r w:rsidRPr="008330E6">
        <w:t xml:space="preserve"> </w:t>
      </w:r>
      <w:r>
        <w:t>N(</w:t>
      </w:r>
      <w:proofErr w:type="spellStart"/>
      <w:r>
        <w:t>i</w:t>
      </w:r>
      <w:proofErr w:type="spellEnd"/>
      <w:r>
        <w:t>) = temp +1 =&gt; 1</w:t>
      </w:r>
    </w:p>
    <w:p w14:paraId="326529C1" w14:textId="5EA555C0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</w:r>
      <w:r>
        <w:t>j = 1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6DFFAB40" w14:textId="719C606E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2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CA86EC9" w14:textId="17DC16D8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ab/>
        <w:t>j = 3</w:t>
      </w:r>
      <w:r>
        <w:t>:</w:t>
      </w:r>
      <w:r w:rsidRPr="008330E6">
        <w:t xml:space="preserve"> </w:t>
      </w:r>
      <w:r>
        <w:t>temp = min(N(</w:t>
      </w:r>
      <w:proofErr w:type="spellStart"/>
      <w:r>
        <w:t>i</w:t>
      </w:r>
      <w:proofErr w:type="spellEnd"/>
      <w:r>
        <w:t xml:space="preserve"> – </w:t>
      </w:r>
      <w:proofErr w:type="spellStart"/>
      <w:r>
        <w:t>dj</w:t>
      </w:r>
      <w:proofErr w:type="spellEnd"/>
      <w:r>
        <w:t>), temp) =&gt; min(0 , inf) =&gt; 0</w:t>
      </w:r>
    </w:p>
    <w:p w14:paraId="07D662D3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18BCCE68" w14:textId="712EC839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  <w:r>
        <w:t>Answer:</w:t>
      </w:r>
    </w:p>
    <w:p w14:paraId="68706B8D" w14:textId="77777777" w:rsidR="008330E6" w:rsidRDefault="008330E6" w:rsidP="008330E6">
      <w:pPr>
        <w:pStyle w:val="ListBullet"/>
        <w:numPr>
          <w:ilvl w:val="0"/>
          <w:numId w:val="0"/>
        </w:numPr>
        <w:ind w:left="432" w:hanging="432"/>
      </w:pPr>
    </w:p>
    <w:p w14:paraId="474AE335" w14:textId="11F4109D" w:rsidR="00ED09B6" w:rsidRDefault="00ED09B6" w:rsidP="00ED09B6">
      <w:pPr>
        <w:pStyle w:val="ListBullet"/>
        <w:numPr>
          <w:ilvl w:val="0"/>
          <w:numId w:val="5"/>
        </w:numPr>
      </w:pPr>
      <w:r>
        <w:t>Coin-Collecting Problem</w:t>
      </w:r>
    </w:p>
    <w:p w14:paraId="143E6842" w14:textId="648A8A89" w:rsidR="00ED09B6" w:rsidRDefault="00ED09B6" w:rsidP="00ED09B6">
      <w:pPr>
        <w:pStyle w:val="ListBullet"/>
        <w:numPr>
          <w:ilvl w:val="1"/>
          <w:numId w:val="5"/>
        </w:numPr>
      </w:pPr>
      <w:r>
        <w:t>In words, how is different from book?</w:t>
      </w:r>
    </w:p>
    <w:p w14:paraId="1D88B8D9" w14:textId="535CBA01" w:rsidR="00ED09B6" w:rsidRDefault="00ED09B6" w:rsidP="00ED09B6">
      <w:pPr>
        <w:pStyle w:val="ListBullet"/>
        <w:numPr>
          <w:ilvl w:val="1"/>
          <w:numId w:val="5"/>
        </w:numPr>
      </w:pPr>
      <w:r>
        <w:t xml:space="preserve">Adjust pseudo code to follow new </w:t>
      </w:r>
      <w:proofErr w:type="gramStart"/>
      <w:r>
        <w:t>rule</w:t>
      </w:r>
      <w:proofErr w:type="gramEnd"/>
    </w:p>
    <w:p w14:paraId="0C917F32" w14:textId="2C384C97" w:rsidR="00ED09B6" w:rsidRDefault="00ED09B6" w:rsidP="00ED09B6">
      <w:pPr>
        <w:pStyle w:val="ListBullet"/>
        <w:numPr>
          <w:ilvl w:val="1"/>
          <w:numId w:val="5"/>
        </w:numPr>
      </w:pPr>
      <w:r>
        <w:t xml:space="preserve">Use to solve example and fill out two </w:t>
      </w:r>
      <w:proofErr w:type="gramStart"/>
      <w:r>
        <w:t>grids</w:t>
      </w:r>
      <w:proofErr w:type="gramEnd"/>
    </w:p>
    <w:p w14:paraId="42BA84F0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38007621" w14:textId="3BA4EF00" w:rsidR="00ED09B6" w:rsidRDefault="00ED09B6" w:rsidP="00ED09B6">
      <w:pPr>
        <w:pStyle w:val="ListBullet"/>
        <w:numPr>
          <w:ilvl w:val="0"/>
          <w:numId w:val="5"/>
        </w:numPr>
      </w:pPr>
      <w:r>
        <w:t>Knapsack (</w:t>
      </w:r>
      <w:r w:rsidR="004B6C19">
        <w:t>bottom-up</w:t>
      </w:r>
      <w:r>
        <w:t xml:space="preserve"> DP)</w:t>
      </w:r>
    </w:p>
    <w:p w14:paraId="4D9CC02D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FF4280C" w14:textId="1A4681F1" w:rsidR="00ED09B6" w:rsidRDefault="00ED09B6" w:rsidP="00ED09B6">
      <w:pPr>
        <w:pStyle w:val="ListBullet"/>
        <w:numPr>
          <w:ilvl w:val="0"/>
          <w:numId w:val="5"/>
        </w:numPr>
      </w:pPr>
      <w:r>
        <w:t>Optimal Binary Search Trees</w:t>
      </w:r>
    </w:p>
    <w:p w14:paraId="4475E2E1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276DFF78" w14:textId="00FA275B" w:rsidR="00ED09B6" w:rsidRDefault="00ED09B6" w:rsidP="00ED09B6">
      <w:pPr>
        <w:pStyle w:val="ListBullet"/>
        <w:numPr>
          <w:ilvl w:val="0"/>
          <w:numId w:val="5"/>
        </w:numPr>
      </w:pPr>
      <w:proofErr w:type="spellStart"/>
      <w:r>
        <w:t>Warshall’s</w:t>
      </w:r>
      <w:proofErr w:type="spellEnd"/>
      <w:r>
        <w:t xml:space="preserve"> algo</w:t>
      </w:r>
    </w:p>
    <w:p w14:paraId="7F86F9AC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684E3A94" w14:textId="16EE194E" w:rsidR="00ED09B6" w:rsidRDefault="00ED09B6" w:rsidP="00ED09B6">
      <w:pPr>
        <w:pStyle w:val="ListBullet"/>
        <w:numPr>
          <w:ilvl w:val="0"/>
          <w:numId w:val="5"/>
        </w:numPr>
      </w:pPr>
      <w:r>
        <w:t>Floyd’s algo</w:t>
      </w:r>
    </w:p>
    <w:p w14:paraId="1EADA017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2AA8F08" w14:textId="33C80D2C" w:rsidR="00ED09B6" w:rsidRDefault="00ED09B6" w:rsidP="00ED09B6">
      <w:pPr>
        <w:pStyle w:val="ListBullet"/>
        <w:numPr>
          <w:ilvl w:val="0"/>
          <w:numId w:val="5"/>
        </w:numPr>
      </w:pPr>
      <w:r>
        <w:t>Edit Distance Problem</w:t>
      </w:r>
    </w:p>
    <w:p w14:paraId="5DF6119F" w14:textId="76A01D77" w:rsidR="00ED09B6" w:rsidRDefault="00ED09B6" w:rsidP="00ED09B6">
      <w:pPr>
        <w:pStyle w:val="ListBullet"/>
        <w:numPr>
          <w:ilvl w:val="1"/>
          <w:numId w:val="5"/>
        </w:numPr>
      </w:pPr>
      <w:proofErr w:type="spellStart"/>
      <w:r>
        <w:t>Cange</w:t>
      </w:r>
      <w:proofErr w:type="spellEnd"/>
      <w:r>
        <w:t xml:space="preserve"> letter</w:t>
      </w:r>
    </w:p>
    <w:p w14:paraId="03904B33" w14:textId="7B18B435" w:rsidR="00ED09B6" w:rsidRDefault="00ED09B6" w:rsidP="00ED09B6">
      <w:pPr>
        <w:pStyle w:val="ListBullet"/>
        <w:numPr>
          <w:ilvl w:val="1"/>
          <w:numId w:val="5"/>
        </w:numPr>
      </w:pPr>
      <w:r>
        <w:lastRenderedPageBreak/>
        <w:t xml:space="preserve">Insert </w:t>
      </w:r>
      <w:proofErr w:type="gramStart"/>
      <w:r>
        <w:t>letter</w:t>
      </w:r>
      <w:proofErr w:type="gramEnd"/>
    </w:p>
    <w:p w14:paraId="3C9E1D1E" w14:textId="2847E105" w:rsidR="00ED09B6" w:rsidRDefault="00ED09B6" w:rsidP="00ED09B6">
      <w:pPr>
        <w:pStyle w:val="ListBullet"/>
        <w:numPr>
          <w:ilvl w:val="1"/>
          <w:numId w:val="5"/>
        </w:numPr>
      </w:pPr>
      <w:r>
        <w:t xml:space="preserve">Delete </w:t>
      </w:r>
      <w:proofErr w:type="gramStart"/>
      <w:r>
        <w:t>letter</w:t>
      </w:r>
      <w:proofErr w:type="gramEnd"/>
    </w:p>
    <w:p w14:paraId="53914F2A" w14:textId="77777777" w:rsidR="00ED09B6" w:rsidRDefault="00ED09B6" w:rsidP="00ED09B6">
      <w:pPr>
        <w:pStyle w:val="ListBullet"/>
        <w:numPr>
          <w:ilvl w:val="0"/>
          <w:numId w:val="0"/>
        </w:numPr>
        <w:ind w:left="432" w:hanging="432"/>
      </w:pPr>
    </w:p>
    <w:p w14:paraId="00096E5E" w14:textId="067DF4DD" w:rsidR="00ED09B6" w:rsidRDefault="00ED09B6" w:rsidP="00ED09B6">
      <w:pPr>
        <w:pStyle w:val="ListBullet"/>
        <w:numPr>
          <w:ilvl w:val="0"/>
          <w:numId w:val="5"/>
        </w:numPr>
      </w:pPr>
      <w:r>
        <w:t xml:space="preserve">Develop word </w:t>
      </w:r>
      <w:proofErr w:type="gramStart"/>
      <w:r>
        <w:t>distance</w:t>
      </w:r>
      <w:proofErr w:type="gramEnd"/>
    </w:p>
    <w:p w14:paraId="6C0292CF" w14:textId="6FFD756A" w:rsidR="00ED09B6" w:rsidRDefault="00ED09B6" w:rsidP="00ED09B6">
      <w:pPr>
        <w:pStyle w:val="ListBullet"/>
        <w:numPr>
          <w:ilvl w:val="1"/>
          <w:numId w:val="5"/>
        </w:numPr>
      </w:pPr>
      <w:r>
        <w:t>Pseudo code</w:t>
      </w:r>
    </w:p>
    <w:p w14:paraId="16FE6A02" w14:textId="7223CE5A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Best/Worst </w:t>
      </w:r>
      <w:proofErr w:type="gramStart"/>
      <w:r>
        <w:t>cases</w:t>
      </w:r>
      <w:proofErr w:type="gramEnd"/>
    </w:p>
    <w:p w14:paraId="222F6A4E" w14:textId="4797C10B" w:rsidR="00ED09B6" w:rsidRDefault="00ED09B6" w:rsidP="00ED09B6">
      <w:pPr>
        <w:pStyle w:val="ListBullet"/>
        <w:numPr>
          <w:ilvl w:val="1"/>
          <w:numId w:val="5"/>
        </w:numPr>
      </w:pPr>
      <w:r>
        <w:t xml:space="preserve">Build or explain in </w:t>
      </w:r>
      <w:proofErr w:type="gramStart"/>
      <w:r>
        <w:t>detail</w:t>
      </w:r>
      <w:proofErr w:type="gramEnd"/>
    </w:p>
    <w:p w14:paraId="6AA2BD87" w14:textId="50440645" w:rsidR="00A16A6B" w:rsidRDefault="00A16A6B">
      <w:pPr>
        <w:pStyle w:val="Heading2"/>
      </w:pPr>
    </w:p>
    <w:sectPr w:rsidR="00A16A6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9660" w14:textId="77777777" w:rsidR="001762E8" w:rsidRDefault="001762E8">
      <w:r>
        <w:separator/>
      </w:r>
    </w:p>
    <w:p w14:paraId="5E5AC0C8" w14:textId="77777777" w:rsidR="001762E8" w:rsidRDefault="001762E8"/>
  </w:endnote>
  <w:endnote w:type="continuationSeparator" w:id="0">
    <w:p w14:paraId="2CBAC2B4" w14:textId="77777777" w:rsidR="001762E8" w:rsidRDefault="001762E8">
      <w:r>
        <w:continuationSeparator/>
      </w:r>
    </w:p>
    <w:p w14:paraId="13CC399A" w14:textId="77777777" w:rsidR="001762E8" w:rsidRDefault="001762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01BCD" w14:textId="77777777" w:rsidR="00A16A6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A8E6" w14:textId="77777777" w:rsidR="001762E8" w:rsidRDefault="001762E8">
      <w:r>
        <w:separator/>
      </w:r>
    </w:p>
    <w:p w14:paraId="26583175" w14:textId="77777777" w:rsidR="001762E8" w:rsidRDefault="001762E8"/>
  </w:footnote>
  <w:footnote w:type="continuationSeparator" w:id="0">
    <w:p w14:paraId="3DF2D674" w14:textId="77777777" w:rsidR="001762E8" w:rsidRDefault="001762E8">
      <w:r>
        <w:continuationSeparator/>
      </w:r>
    </w:p>
    <w:p w14:paraId="2819E680" w14:textId="77777777" w:rsidR="001762E8" w:rsidRDefault="001762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B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9130816">
    <w:abstractNumId w:val="1"/>
  </w:num>
  <w:num w:numId="2" w16cid:durableId="1831020675">
    <w:abstractNumId w:val="0"/>
  </w:num>
  <w:num w:numId="3" w16cid:durableId="1769504031">
    <w:abstractNumId w:val="2"/>
  </w:num>
  <w:num w:numId="4" w16cid:durableId="843978490">
    <w:abstractNumId w:val="4"/>
  </w:num>
  <w:num w:numId="5" w16cid:durableId="14156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6"/>
    <w:rsid w:val="000E2B91"/>
    <w:rsid w:val="001762E8"/>
    <w:rsid w:val="00310A01"/>
    <w:rsid w:val="004B6C19"/>
    <w:rsid w:val="00577507"/>
    <w:rsid w:val="005C06DE"/>
    <w:rsid w:val="00784B1B"/>
    <w:rsid w:val="008330E6"/>
    <w:rsid w:val="0087554F"/>
    <w:rsid w:val="00956546"/>
    <w:rsid w:val="00A16A6B"/>
    <w:rsid w:val="00AD129C"/>
    <w:rsid w:val="00E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89B8"/>
  <w15:chartTrackingRefBased/>
  <w15:docId w15:val="{ABFCEDC4-CB2C-1541-BCFC-115DA02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78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48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4</cp:revision>
  <dcterms:created xsi:type="dcterms:W3CDTF">2024-04-11T20:17:00Z</dcterms:created>
  <dcterms:modified xsi:type="dcterms:W3CDTF">2024-04-14T18:58:00Z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